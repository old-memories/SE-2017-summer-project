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4E35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&lt;</w:t>
      </w:r>
      <w:r w:rsidR="00F362E6">
        <w:rPr>
          <w:rFonts w:ascii="Arial" w:hAnsi="Arial" w:hint="eastAsia"/>
        </w:rPr>
        <w:t>项目名称</w:t>
      </w:r>
      <w:r w:rsidR="00F362E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434182D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9056C8" w14:textId="77777777" w:rsidR="00F03B5C" w:rsidRDefault="00F03B5C">
      <w:pPr>
        <w:pStyle w:val="a4"/>
        <w:jc w:val="right"/>
      </w:pPr>
    </w:p>
    <w:p w14:paraId="355E07B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5B58F0" w14:textId="77777777" w:rsidR="00F03B5C" w:rsidRDefault="00F03B5C">
      <w:pPr>
        <w:pStyle w:val="a4"/>
        <w:rPr>
          <w:sz w:val="28"/>
        </w:rPr>
      </w:pPr>
    </w:p>
    <w:p w14:paraId="126FDE62" w14:textId="77777777" w:rsidR="00F03B5C" w:rsidRDefault="00F03B5C"/>
    <w:p w14:paraId="3823EA87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E90293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14F4895" w14:textId="77777777">
        <w:tc>
          <w:tcPr>
            <w:tcW w:w="2304" w:type="dxa"/>
          </w:tcPr>
          <w:p w14:paraId="0A14B0D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6D045F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F18571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D0EE3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C695B04" w14:textId="77777777">
        <w:tc>
          <w:tcPr>
            <w:tcW w:w="2304" w:type="dxa"/>
          </w:tcPr>
          <w:p w14:paraId="09A07A76" w14:textId="247EE94F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C86BDEE" w14:textId="1DA46088" w:rsidR="00F03B5C" w:rsidRDefault="00EF58B6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8315517" w14:textId="64C2BDE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D5D6C">
              <w:rPr>
                <w:rFonts w:ascii="Times New Roman"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79A101F" w14:textId="23F4476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吕嘉伟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5620D633" w14:textId="77777777">
        <w:tc>
          <w:tcPr>
            <w:tcW w:w="2304" w:type="dxa"/>
          </w:tcPr>
          <w:p w14:paraId="10D5758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80B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0DBE75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F471C99" w14:textId="77777777" w:rsidR="00F03B5C" w:rsidRDefault="00F03B5C">
            <w:pPr>
              <w:pStyle w:val="Tabletext"/>
            </w:pPr>
          </w:p>
        </w:tc>
      </w:tr>
      <w:tr w:rsidR="00F03B5C" w14:paraId="603EB28D" w14:textId="77777777">
        <w:tc>
          <w:tcPr>
            <w:tcW w:w="2304" w:type="dxa"/>
          </w:tcPr>
          <w:p w14:paraId="44C63A5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3B9175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C02DA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DA363F6" w14:textId="77777777" w:rsidR="00F03B5C" w:rsidRDefault="00F03B5C">
            <w:pPr>
              <w:pStyle w:val="Tabletext"/>
            </w:pPr>
          </w:p>
        </w:tc>
      </w:tr>
      <w:tr w:rsidR="00F03B5C" w14:paraId="438350A5" w14:textId="77777777">
        <w:tc>
          <w:tcPr>
            <w:tcW w:w="2304" w:type="dxa"/>
          </w:tcPr>
          <w:p w14:paraId="6054B16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27732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079366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528A65E" w14:textId="77777777" w:rsidR="00F03B5C" w:rsidRDefault="00F03B5C">
            <w:pPr>
              <w:pStyle w:val="Tabletext"/>
            </w:pPr>
          </w:p>
        </w:tc>
      </w:tr>
    </w:tbl>
    <w:p w14:paraId="1FB9AFD9" w14:textId="77777777" w:rsidR="00F03B5C" w:rsidRDefault="00F03B5C"/>
    <w:p w14:paraId="319BCC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C471E90" w14:textId="77777777" w:rsidR="00F362E6" w:rsidRDefault="00F03B5C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362E6">
        <w:rPr>
          <w:noProof/>
        </w:rPr>
        <w:t>1.</w:t>
      </w:r>
      <w:r w:rsidR="00F362E6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362E6">
        <w:rPr>
          <w:noProof/>
        </w:rPr>
        <w:t>简介</w:t>
      </w:r>
      <w:r w:rsidR="00F362E6">
        <w:rPr>
          <w:noProof/>
        </w:rPr>
        <w:tab/>
      </w:r>
      <w:r w:rsidR="00F362E6">
        <w:rPr>
          <w:noProof/>
        </w:rPr>
        <w:fldChar w:fldCharType="begin"/>
      </w:r>
      <w:r w:rsidR="00F362E6">
        <w:rPr>
          <w:noProof/>
        </w:rPr>
        <w:instrText xml:space="preserve"> PAGEREF _Toc492625347 \h </w:instrText>
      </w:r>
      <w:r w:rsidR="00F362E6">
        <w:rPr>
          <w:noProof/>
        </w:rPr>
      </w:r>
      <w:r w:rsidR="00F362E6">
        <w:rPr>
          <w:noProof/>
        </w:rPr>
        <w:fldChar w:fldCharType="separate"/>
      </w:r>
      <w:r w:rsidR="00F362E6">
        <w:rPr>
          <w:noProof/>
        </w:rPr>
        <w:t>4</w:t>
      </w:r>
      <w:r w:rsidR="00F362E6">
        <w:rPr>
          <w:noProof/>
        </w:rPr>
        <w:fldChar w:fldCharType="end"/>
      </w:r>
    </w:p>
    <w:p w14:paraId="0F6C3BBA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3C180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71922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00364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E71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功能性测试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B4D9D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D3D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54E8AC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EF6DB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130BC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77BD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16648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1C953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4716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D09A18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484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图书借阅/归还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3BC25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6587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02516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8D9BE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C63041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360C79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895627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BAC1A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A2FE73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086E3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786E00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0B6D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性能测试Jmeter图表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1227F8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访问首页并发量1000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94503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浏览图书列表并发量1000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D59F1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浏览图书详情并发量1000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4480FB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D3674B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27B5D1" w14:textId="77777777" w:rsidR="00F03B5C" w:rsidRDefault="00F03B5C">
      <w:pPr>
        <w:pStyle w:val="1"/>
      </w:pPr>
      <w:bookmarkStart w:id="0" w:name="_Toc492625347"/>
      <w:r>
        <w:rPr>
          <w:rFonts w:hint="eastAsia"/>
        </w:rPr>
        <w:t>简介</w:t>
      </w:r>
      <w:bookmarkEnd w:id="0"/>
    </w:p>
    <w:p w14:paraId="61896FC6" w14:textId="610C05E6" w:rsidR="00F827BF" w:rsidRDefault="00F827BF" w:rsidP="00F827BF">
      <w:pPr>
        <w:pStyle w:val="2"/>
      </w:pPr>
      <w:bookmarkStart w:id="1" w:name="_Toc492625348"/>
      <w:r>
        <w:rPr>
          <w:rFonts w:hint="eastAsia"/>
        </w:rPr>
        <w:t>目的</w:t>
      </w:r>
      <w:bookmarkEnd w:id="1"/>
    </w:p>
    <w:p w14:paraId="68CECFEF" w14:textId="6B3A637E" w:rsidR="00F827BF" w:rsidRDefault="00F827BF" w:rsidP="00F827BF">
      <w:pPr>
        <w:ind w:firstLine="720"/>
      </w:pPr>
      <w:r>
        <w:rPr>
          <w:rFonts w:hint="eastAsia"/>
        </w:rPr>
        <w:t>对&lt;图书分享交流平台&gt;进行鉴定测试，验证是否满足需求规约中规定的要求。</w:t>
      </w:r>
    </w:p>
    <w:p w14:paraId="24AF1160" w14:textId="2E0DD45E" w:rsidR="00F827BF" w:rsidRDefault="00F827BF" w:rsidP="00F827BF">
      <w:pPr>
        <w:pStyle w:val="2"/>
      </w:pPr>
      <w:bookmarkStart w:id="2" w:name="_Toc492625349"/>
      <w:r>
        <w:rPr>
          <w:rFonts w:hint="eastAsia"/>
        </w:rPr>
        <w:t>范围</w:t>
      </w:r>
      <w:bookmarkEnd w:id="2"/>
    </w:p>
    <w:p w14:paraId="35022337" w14:textId="44106B7E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功能性：即用户在网站上可以进行的操作；</w:t>
      </w:r>
    </w:p>
    <w:p w14:paraId="41441E31" w14:textId="1B021D2F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可靠性：即网站性能，包括响应速度、处理速度、网站并发量、负载量等；</w:t>
      </w:r>
    </w:p>
    <w:p w14:paraId="6AD57BFA" w14:textId="1F39D5A1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易用性：包括网站界面友好度、操作简易度等；</w:t>
      </w:r>
    </w:p>
    <w:p w14:paraId="08C54EBE" w14:textId="4D3E536D" w:rsidR="00F827BF" w:rsidRDefault="00F827BF" w:rsidP="00F827BF">
      <w:pPr>
        <w:pStyle w:val="2"/>
      </w:pPr>
      <w:bookmarkStart w:id="3" w:name="_Toc492625350"/>
      <w:r>
        <w:rPr>
          <w:rFonts w:hint="eastAsia"/>
        </w:rPr>
        <w:t>参考资料</w:t>
      </w:r>
      <w:bookmarkEnd w:id="3"/>
    </w:p>
    <w:p w14:paraId="5BB516F3" w14:textId="1C38B35C" w:rsidR="00F827BF" w:rsidRDefault="00F827BF" w:rsidP="00F827BF">
      <w:pPr>
        <w:ind w:left="720"/>
      </w:pPr>
      <w:r>
        <w:rPr>
          <w:rFonts w:hint="eastAsia"/>
        </w:rPr>
        <w:t>1.《软件需求规约》</w:t>
      </w:r>
    </w:p>
    <w:p w14:paraId="6257F8DD" w14:textId="3D0C944F" w:rsidR="00F827BF" w:rsidRDefault="00F827BF" w:rsidP="00F827BF">
      <w:pPr>
        <w:ind w:left="720"/>
      </w:pPr>
      <w:r>
        <w:rPr>
          <w:rFonts w:hint="eastAsia"/>
        </w:rPr>
        <w:t>2.《测试计划》</w:t>
      </w:r>
    </w:p>
    <w:p w14:paraId="657DC54B" w14:textId="77777777" w:rsidR="00F827BF" w:rsidRPr="00F827BF" w:rsidRDefault="00F827BF" w:rsidP="00F827BF">
      <w:pPr>
        <w:ind w:left="720"/>
      </w:pPr>
    </w:p>
    <w:p w14:paraId="09A7DE65" w14:textId="77777777" w:rsidR="00F03B5C" w:rsidRDefault="00F03B5C">
      <w:pPr>
        <w:pStyle w:val="1"/>
      </w:pPr>
      <w:bookmarkStart w:id="4" w:name="_Toc492625351"/>
      <w:r>
        <w:rPr>
          <w:rFonts w:hint="eastAsia"/>
        </w:rPr>
        <w:t>测试结果摘要</w:t>
      </w:r>
      <w:bookmarkEnd w:id="4"/>
    </w:p>
    <w:p w14:paraId="1B3C204E" w14:textId="0D283822" w:rsidR="00DA22D3" w:rsidRDefault="00DA22D3" w:rsidP="00DA22D3">
      <w:pPr>
        <w:pStyle w:val="2"/>
      </w:pPr>
      <w:bookmarkStart w:id="5" w:name="_Toc492625352"/>
      <w:r>
        <w:rPr>
          <w:rFonts w:hint="eastAsia"/>
        </w:rPr>
        <w:t>功能性测试</w:t>
      </w:r>
      <w:bookmarkEnd w:id="5"/>
    </w:p>
    <w:p w14:paraId="29F899E7" w14:textId="69C5C337" w:rsidR="00DA22D3" w:rsidRPr="00DA22D3" w:rsidRDefault="00DA22D3" w:rsidP="00DA22D3">
      <w:pPr>
        <w:ind w:left="720"/>
      </w:pPr>
      <w:r>
        <w:rPr>
          <w:rFonts w:hint="eastAsia"/>
        </w:rPr>
        <w:t>&lt;图书分享交流平台&gt;经过测试包含如下主要功能点：</w:t>
      </w:r>
    </w:p>
    <w:p w14:paraId="24F95B17" w14:textId="483C46B7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用户注册、登录；</w:t>
      </w:r>
    </w:p>
    <w:p w14:paraId="6B0542BE" w14:textId="198024F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账户个人信息管理；</w:t>
      </w:r>
    </w:p>
    <w:p w14:paraId="58503EA5" w14:textId="7D57A438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图书信息发布；</w:t>
      </w:r>
    </w:p>
    <w:p w14:paraId="34E62CF6" w14:textId="08E2243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图书列表浏览；</w:t>
      </w:r>
    </w:p>
    <w:p w14:paraId="660C81F3" w14:textId="5FCB5CF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图书筛选查询；</w:t>
      </w:r>
    </w:p>
    <w:p w14:paraId="6EC6E851" w14:textId="107C72C4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图书详情浏览；</w:t>
      </w:r>
    </w:p>
    <w:p w14:paraId="7A7C6004" w14:textId="5B239B6A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图书借阅/归还流程；</w:t>
      </w:r>
    </w:p>
    <w:p w14:paraId="0C0C9E5A" w14:textId="1EE84575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图书交换图书流程；</w:t>
      </w:r>
    </w:p>
    <w:p w14:paraId="6B7FBFA6" w14:textId="5A6706DD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图书积分购买流程；</w:t>
      </w:r>
    </w:p>
    <w:p w14:paraId="51558F4B" w14:textId="05DEBF86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交易评价、信用评价；</w:t>
      </w:r>
    </w:p>
    <w:p w14:paraId="51069DC0" w14:textId="3B0D2C7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图书预约等待；</w:t>
      </w:r>
    </w:p>
    <w:p w14:paraId="68165023" w14:textId="22CF4BD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消息邮件通知。</w:t>
      </w:r>
    </w:p>
    <w:p w14:paraId="3337B790" w14:textId="77777777" w:rsidR="005C44B0" w:rsidRDefault="00DA22D3" w:rsidP="00DA22D3">
      <w:pPr>
        <w:ind w:left="720"/>
      </w:pPr>
      <w:r>
        <w:rPr>
          <w:rFonts w:hint="eastAsia"/>
        </w:rPr>
        <w:t>基本符合</w:t>
      </w:r>
      <w:r w:rsidR="005C44B0">
        <w:rPr>
          <w:rFonts w:hint="eastAsia"/>
        </w:rPr>
        <w:t>需求规约中的功能性需求，但也有部分需求没有达到，包括：</w:t>
      </w:r>
    </w:p>
    <w:p w14:paraId="62DEFABB" w14:textId="05D8DA79" w:rsidR="00DA22D3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对于不同分辨率下屏幕的适应度；</w:t>
      </w:r>
    </w:p>
    <w:p w14:paraId="6B816FC3" w14:textId="710AED11" w:rsidR="005C44B0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不同国家电话管理和语言；</w:t>
      </w:r>
    </w:p>
    <w:p w14:paraId="0333B09B" w14:textId="77777777" w:rsidR="005C44B0" w:rsidRDefault="005C44B0" w:rsidP="005C44B0">
      <w:pPr>
        <w:ind w:left="720"/>
      </w:pPr>
    </w:p>
    <w:p w14:paraId="21E4061D" w14:textId="5CD72797" w:rsidR="005C44B0" w:rsidRDefault="005C44B0" w:rsidP="005C44B0">
      <w:pPr>
        <w:pStyle w:val="2"/>
      </w:pPr>
      <w:bookmarkStart w:id="6" w:name="_Toc492625353"/>
      <w:r>
        <w:rPr>
          <w:rFonts w:hint="eastAsia"/>
        </w:rPr>
        <w:t>可靠性测试</w:t>
      </w:r>
      <w:bookmarkEnd w:id="6"/>
    </w:p>
    <w:p w14:paraId="58AF8AFA" w14:textId="43A74195" w:rsidR="00B70A02" w:rsidRDefault="00EF58B6" w:rsidP="00B70A02">
      <w:pPr>
        <w:ind w:left="720"/>
      </w:pPr>
      <w:r>
        <w:rPr>
          <w:rFonts w:hint="eastAsia"/>
        </w:rPr>
        <w:t>测试</w:t>
      </w:r>
      <w:r w:rsidR="00B70A02">
        <w:rPr>
          <w:rFonts w:hint="eastAsia"/>
        </w:rPr>
        <w:t>&lt;图书分享交流平台&gt;</w:t>
      </w:r>
      <w:r>
        <w:rPr>
          <w:rFonts w:hint="eastAsia"/>
        </w:rPr>
        <w:t>在不同并发访问量下的工作状况</w:t>
      </w:r>
      <w:r w:rsidR="0068352A">
        <w:rPr>
          <w:rFonts w:hint="eastAsia"/>
        </w:rPr>
        <w:t>。根据《需求规约文档》，要求&lt;图书分享交流平台&gt;在并发量为1000的情况下最大响应时间不超过8s，实际测试平均响应时间均超过8s，未达标准。</w:t>
      </w:r>
    </w:p>
    <w:p w14:paraId="5517C209" w14:textId="77777777" w:rsidR="00B70A02" w:rsidRDefault="00B70A02" w:rsidP="00B70A02">
      <w:pPr>
        <w:ind w:left="720"/>
      </w:pPr>
    </w:p>
    <w:p w14:paraId="0B7BC8B0" w14:textId="61D95B9F" w:rsidR="00B70A02" w:rsidRPr="00B70A02" w:rsidRDefault="00B70A02" w:rsidP="00B70A02">
      <w:pPr>
        <w:pStyle w:val="2"/>
      </w:pPr>
      <w:bookmarkStart w:id="7" w:name="_Toc492625354"/>
      <w:r>
        <w:rPr>
          <w:rFonts w:hint="eastAsia"/>
        </w:rPr>
        <w:t>易用性测试</w:t>
      </w:r>
      <w:bookmarkEnd w:id="7"/>
    </w:p>
    <w:p w14:paraId="59CB06F7" w14:textId="23A2D05F" w:rsidR="005C44B0" w:rsidRDefault="00EF58B6" w:rsidP="00EF58B6">
      <w:pPr>
        <w:ind w:left="720"/>
      </w:pPr>
      <w:r>
        <w:rPr>
          <w:rFonts w:hint="eastAsia"/>
        </w:rPr>
        <w:t>达到要求：网站各页面风格</w:t>
      </w:r>
      <w:r w:rsidR="00DF37B5">
        <w:rPr>
          <w:rFonts w:hint="eastAsia"/>
        </w:rPr>
        <w:t>一致，页面名称正确显示，页面中文字未出现乱码，页面文字格式统一</w:t>
      </w:r>
      <w:r>
        <w:rPr>
          <w:rFonts w:hint="eastAsia"/>
        </w:rPr>
        <w:t>，基本支持鼠标、键盘操作。</w:t>
      </w:r>
    </w:p>
    <w:p w14:paraId="44FC1306" w14:textId="510FD45F" w:rsidR="00EF58B6" w:rsidRPr="00DA22D3" w:rsidRDefault="00EF58B6" w:rsidP="00EF58B6">
      <w:pPr>
        <w:ind w:left="720"/>
      </w:pPr>
      <w:r>
        <w:rPr>
          <w:rFonts w:hint="eastAsia"/>
        </w:rPr>
        <w:t>未达要求</w:t>
      </w:r>
      <w:r w:rsidR="00DF37B5">
        <w:rPr>
          <w:rFonts w:hint="eastAsia"/>
        </w:rPr>
        <w:t>：对具有严重后果的操作，执行前未要求确认；部分输入不支持回车键;页面右上角表单框和图标未对齐。</w:t>
      </w:r>
    </w:p>
    <w:p w14:paraId="3F9BA356" w14:textId="77777777" w:rsidR="00EF58B6" w:rsidRPr="00EF58B6" w:rsidRDefault="00EF58B6" w:rsidP="00EF58B6">
      <w:pPr>
        <w:pStyle w:val="a9"/>
      </w:pPr>
    </w:p>
    <w:p w14:paraId="3B681224" w14:textId="77777777" w:rsidR="00F03B5C" w:rsidRDefault="00F03B5C">
      <w:pPr>
        <w:pStyle w:val="1"/>
      </w:pPr>
      <w:bookmarkStart w:id="8" w:name="_Toc492625355"/>
      <w:r>
        <w:rPr>
          <w:rFonts w:hint="eastAsia"/>
        </w:rPr>
        <w:lastRenderedPageBreak/>
        <w:t>基于需求的测试覆盖</w:t>
      </w:r>
      <w:bookmarkEnd w:id="8"/>
    </w:p>
    <w:p w14:paraId="5DD6286C" w14:textId="77777777" w:rsidR="00C728F8" w:rsidRDefault="00C728F8" w:rsidP="00C728F8">
      <w:pPr>
        <w:pStyle w:val="2"/>
        <w:ind w:left="0" w:firstLine="0"/>
      </w:pPr>
      <w:bookmarkStart w:id="9" w:name="_Toc492544617"/>
      <w:bookmarkStart w:id="10" w:name="_Toc492625356"/>
      <w:r>
        <w:rPr>
          <w:rFonts w:hint="eastAsia"/>
        </w:rPr>
        <w:t>用户登录</w:t>
      </w:r>
      <w:bookmarkEnd w:id="9"/>
      <w:bookmarkEnd w:id="10"/>
    </w:p>
    <w:p w14:paraId="7BD9A587" w14:textId="77777777" w:rsidR="00C728F8" w:rsidRPr="007E3E5A" w:rsidRDefault="00C728F8" w:rsidP="00C728F8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9FE79D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7B01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90668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35D1503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C728F8" w14:paraId="0F2B9BF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94E14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49264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完成用户登陆功能</w:t>
            </w:r>
          </w:p>
        </w:tc>
      </w:tr>
      <w:tr w:rsidR="00C728F8" w14:paraId="4F47F54E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70AB8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149978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项目正常安全可运行</w:t>
            </w:r>
          </w:p>
        </w:tc>
      </w:tr>
      <w:tr w:rsidR="00C728F8" w14:paraId="3AE0F038" w14:textId="77777777" w:rsidTr="00C728F8">
        <w:tc>
          <w:tcPr>
            <w:tcW w:w="1389" w:type="dxa"/>
            <w:shd w:val="clear" w:color="auto" w:fill="C0C0C0"/>
          </w:tcPr>
          <w:p w14:paraId="169A9F8F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4E7EBD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04F8E7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71952A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183DDCF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847959B" w14:textId="77777777" w:rsidTr="00C728F8">
        <w:tc>
          <w:tcPr>
            <w:tcW w:w="1389" w:type="dxa"/>
          </w:tcPr>
          <w:p w14:paraId="626C59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1B841A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4BB38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5D848C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0497FD" w14:textId="60EFAF17" w:rsidR="00C728F8" w:rsidRDefault="008B6C23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C550A89" w14:textId="77777777" w:rsidTr="00C728F8">
        <w:tc>
          <w:tcPr>
            <w:tcW w:w="1389" w:type="dxa"/>
          </w:tcPr>
          <w:p w14:paraId="1D434D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39F57AF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97B1C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正常填写邮箱和用户密码，点击提交</w:t>
            </w:r>
          </w:p>
          <w:p w14:paraId="230586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26030A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DA9F626" w14:textId="61050EAF" w:rsidR="00C728F8" w:rsidRDefault="008B6C23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D482CE9" w14:textId="77777777" w:rsidTr="008B6C23">
        <w:trPr>
          <w:trHeight w:val="591"/>
        </w:trPr>
        <w:tc>
          <w:tcPr>
            <w:tcW w:w="1389" w:type="dxa"/>
          </w:tcPr>
          <w:p w14:paraId="4582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AD966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713B3CD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0899C4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0E102AD7" w14:textId="1A113D7F" w:rsidR="00C728F8" w:rsidRDefault="008B6C23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396CA68" w14:textId="77777777" w:rsidTr="00C728F8">
        <w:tc>
          <w:tcPr>
            <w:tcW w:w="1389" w:type="dxa"/>
          </w:tcPr>
          <w:p w14:paraId="74EF9F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7D89E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C52B5B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4C10E6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3F5539CA" w14:textId="2270F686" w:rsidR="00C728F8" w:rsidRDefault="008B6C23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03FABD95" w14:textId="77777777" w:rsidTr="00C728F8">
        <w:trPr>
          <w:trHeight w:val="213"/>
        </w:trPr>
        <w:tc>
          <w:tcPr>
            <w:tcW w:w="1389" w:type="dxa"/>
          </w:tcPr>
          <w:p w14:paraId="0ADFD1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76E12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4D9DE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152C4A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F420D07" w14:textId="62AE2DCC" w:rsidR="00C728F8" w:rsidRDefault="008B6C23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4547B028" w14:textId="77777777" w:rsidR="00C728F8" w:rsidRPr="0059232E" w:rsidRDefault="00C728F8" w:rsidP="00C728F8"/>
    <w:p w14:paraId="6A3DBCC1" w14:textId="77777777" w:rsidR="00C728F8" w:rsidRDefault="00C728F8" w:rsidP="00C728F8"/>
    <w:p w14:paraId="5D7F2A3A" w14:textId="77777777" w:rsidR="00C728F8" w:rsidRDefault="00C728F8" w:rsidP="00C728F8">
      <w:pPr>
        <w:pStyle w:val="2"/>
        <w:ind w:left="0" w:firstLine="0"/>
      </w:pPr>
      <w:bookmarkStart w:id="11" w:name="_Toc492544618"/>
      <w:bookmarkStart w:id="12" w:name="_Toc492625357"/>
      <w:r>
        <w:rPr>
          <w:rFonts w:hint="eastAsia"/>
        </w:rPr>
        <w:t>用户注册</w:t>
      </w:r>
      <w:bookmarkEnd w:id="11"/>
      <w:bookmarkEnd w:id="1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15E9654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83E56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904CE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5860B7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C728F8" w14:paraId="505EA5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4B9DB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9258B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完成用户注册功能</w:t>
            </w:r>
          </w:p>
        </w:tc>
      </w:tr>
      <w:tr w:rsidR="00C728F8" w14:paraId="5751373B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9EDC8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21F56C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6707E480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61C0C6F2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B9D1D10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70BEE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2158D128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75C9D3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322A06B" w14:textId="77777777" w:rsidTr="00C728F8">
        <w:tc>
          <w:tcPr>
            <w:tcW w:w="1389" w:type="dxa"/>
          </w:tcPr>
          <w:p w14:paraId="34D5F21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EB461C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917BC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5EA65C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2F282BBC" w14:textId="74C32F10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061F845" w14:textId="77777777" w:rsidTr="00C728F8">
        <w:tc>
          <w:tcPr>
            <w:tcW w:w="1389" w:type="dxa"/>
          </w:tcPr>
          <w:p w14:paraId="5270E9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BFD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6EF10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2C5935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proofErr w:type="spellStart"/>
            <w:r>
              <w:rPr>
                <w:rFonts w:hint="eastAsia"/>
              </w:rPr>
              <w:t>shensijie</w:t>
            </w:r>
            <w:proofErr w:type="spellEnd"/>
            <w:r>
              <w:rPr>
                <w:rFonts w:hint="eastAsia"/>
              </w:rPr>
              <w:t>%^* )</w:t>
            </w:r>
          </w:p>
        </w:tc>
        <w:tc>
          <w:tcPr>
            <w:tcW w:w="2126" w:type="dxa"/>
          </w:tcPr>
          <w:p w14:paraId="7554134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35754EEF" w14:textId="7EF15CFD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3C019061" w14:textId="77777777" w:rsidTr="00C728F8">
        <w:tc>
          <w:tcPr>
            <w:tcW w:w="1389" w:type="dxa"/>
          </w:tcPr>
          <w:p w14:paraId="797E59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F4C40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2B5CB8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F0CB9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46440F08" w14:textId="0C895092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0DFD5431" w14:textId="77777777" w:rsidTr="00C728F8">
        <w:tc>
          <w:tcPr>
            <w:tcW w:w="1389" w:type="dxa"/>
          </w:tcPr>
          <w:p w14:paraId="230CB7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9E2B09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89C7F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36CE36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200F8210" w14:textId="0AE4B1DB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FA74C53" w14:textId="77777777" w:rsidTr="00C728F8">
        <w:trPr>
          <w:trHeight w:val="213"/>
        </w:trPr>
        <w:tc>
          <w:tcPr>
            <w:tcW w:w="1389" w:type="dxa"/>
          </w:tcPr>
          <w:p w14:paraId="4A938E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9BB8A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4AC36E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46722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25238B64" w14:textId="0287D69C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023B738" w14:textId="77777777" w:rsidTr="00C728F8">
        <w:trPr>
          <w:trHeight w:val="199"/>
        </w:trPr>
        <w:tc>
          <w:tcPr>
            <w:tcW w:w="1389" w:type="dxa"/>
          </w:tcPr>
          <w:p w14:paraId="3027F3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7B75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203F858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3FF1DE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3CE88ADB" w14:textId="3040CD0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3434C97D" w14:textId="77777777" w:rsidTr="00C728F8">
        <w:trPr>
          <w:trHeight w:val="199"/>
        </w:trPr>
        <w:tc>
          <w:tcPr>
            <w:tcW w:w="1389" w:type="dxa"/>
          </w:tcPr>
          <w:p w14:paraId="3538BA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5C44B0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522D329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2AFA03C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546EA820" w14:textId="41075646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68228F88" w14:textId="77777777" w:rsidR="00C728F8" w:rsidRDefault="00C728F8" w:rsidP="00C728F8"/>
    <w:p w14:paraId="10E94D6B" w14:textId="77777777" w:rsidR="00C728F8" w:rsidRDefault="00C728F8" w:rsidP="00C728F8"/>
    <w:p w14:paraId="614BC2C2" w14:textId="77777777" w:rsidR="00C728F8" w:rsidRDefault="00C728F8" w:rsidP="00C728F8"/>
    <w:p w14:paraId="327B71DB" w14:textId="77777777" w:rsidR="00C728F8" w:rsidRDefault="00C728F8" w:rsidP="00C728F8"/>
    <w:p w14:paraId="44CBAF2E" w14:textId="77777777" w:rsidR="00C728F8" w:rsidRDefault="00C728F8" w:rsidP="00C728F8"/>
    <w:p w14:paraId="550C62A2" w14:textId="77777777" w:rsidR="00C728F8" w:rsidRDefault="00C728F8" w:rsidP="00C728F8"/>
    <w:p w14:paraId="5730C268" w14:textId="77777777" w:rsidR="00C728F8" w:rsidRDefault="00C728F8" w:rsidP="00C728F8">
      <w:pPr>
        <w:pStyle w:val="2"/>
        <w:ind w:left="0" w:firstLine="0"/>
      </w:pPr>
      <w:bookmarkStart w:id="13" w:name="_Toc492544619"/>
      <w:bookmarkStart w:id="14" w:name="_Toc492625358"/>
      <w:r>
        <w:rPr>
          <w:rFonts w:hint="eastAsia"/>
        </w:rPr>
        <w:t>个人信息管理</w:t>
      </w:r>
      <w:bookmarkEnd w:id="13"/>
      <w:bookmarkEnd w:id="1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B926DF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49EFCA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24F69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C728F8" w14:paraId="56936370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B9097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05B2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完成个人信息管理功能</w:t>
            </w:r>
          </w:p>
        </w:tc>
      </w:tr>
      <w:tr w:rsidR="00C728F8" w14:paraId="108CDA39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AB0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51EFAEC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387E5DB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069C6FD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A7A2D65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C2C435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91F938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B6A994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ED16D7A" w14:textId="77777777" w:rsidTr="00C728F8">
        <w:tc>
          <w:tcPr>
            <w:tcW w:w="1389" w:type="dxa"/>
          </w:tcPr>
          <w:p w14:paraId="2F89D5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5E1D1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33C5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4C7D482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7D45EE3C" w14:textId="5B9651E6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331DC60C" w14:textId="77777777" w:rsidTr="00C728F8">
        <w:tc>
          <w:tcPr>
            <w:tcW w:w="1389" w:type="dxa"/>
          </w:tcPr>
          <w:p w14:paraId="4361E0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CFEA4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FF81D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1C9D3B7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56FFEC6C" w14:textId="4403A9CF" w:rsidR="00C728F8" w:rsidRDefault="001F12A2" w:rsidP="00C728F8">
            <w:pPr>
              <w:pStyle w:val="af1"/>
            </w:pPr>
            <w:r>
              <w:rPr>
                <w:rFonts w:hint="eastAsia"/>
              </w:rPr>
              <w:t>未通过</w:t>
            </w:r>
          </w:p>
        </w:tc>
      </w:tr>
      <w:tr w:rsidR="00C728F8" w14:paraId="0F0DE301" w14:textId="77777777" w:rsidTr="00C728F8">
        <w:tc>
          <w:tcPr>
            <w:tcW w:w="1389" w:type="dxa"/>
          </w:tcPr>
          <w:p w14:paraId="184399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473B0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41F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1FF7C8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FC3A13F" w14:textId="73A8554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BFC248A" w14:textId="77777777" w:rsidTr="00C728F8">
        <w:tc>
          <w:tcPr>
            <w:tcW w:w="1389" w:type="dxa"/>
          </w:tcPr>
          <w:p w14:paraId="22CA4D3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6021FF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5A91E5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2A2EBE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5E3E6D83" w14:textId="77F8A9CB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9E43216" w14:textId="77777777" w:rsidTr="00C728F8">
        <w:trPr>
          <w:trHeight w:val="213"/>
        </w:trPr>
        <w:tc>
          <w:tcPr>
            <w:tcW w:w="1389" w:type="dxa"/>
          </w:tcPr>
          <w:p w14:paraId="331295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6B0ABB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5D0ED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0B2E1E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0364B79A" w14:textId="49900F63" w:rsidR="00C728F8" w:rsidRDefault="001F12A2" w:rsidP="00C728F8">
            <w:pPr>
              <w:pStyle w:val="af1"/>
            </w:pPr>
            <w:r>
              <w:rPr>
                <w:rFonts w:hint="eastAsia"/>
              </w:rPr>
              <w:t>未通过</w:t>
            </w:r>
          </w:p>
        </w:tc>
      </w:tr>
      <w:tr w:rsidR="00C728F8" w14:paraId="1B85A320" w14:textId="77777777" w:rsidTr="00C728F8">
        <w:trPr>
          <w:trHeight w:val="199"/>
        </w:trPr>
        <w:tc>
          <w:tcPr>
            <w:tcW w:w="1389" w:type="dxa"/>
          </w:tcPr>
          <w:p w14:paraId="52625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1B443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B8E9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48F0966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50C7C962" w14:textId="36AB2162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70CFB307" w14:textId="77777777" w:rsidR="00C728F8" w:rsidRDefault="00C728F8" w:rsidP="00C728F8"/>
    <w:p w14:paraId="6B13FA6B" w14:textId="77777777" w:rsidR="00C728F8" w:rsidRDefault="00C728F8" w:rsidP="00C728F8"/>
    <w:p w14:paraId="787AC3D8" w14:textId="77777777" w:rsidR="00C728F8" w:rsidRDefault="00C728F8" w:rsidP="00C728F8">
      <w:pPr>
        <w:pStyle w:val="2"/>
        <w:ind w:left="0" w:firstLine="0"/>
      </w:pPr>
      <w:bookmarkStart w:id="15" w:name="_Toc492544620"/>
      <w:bookmarkStart w:id="16" w:name="_Toc492625359"/>
      <w:r>
        <w:rPr>
          <w:rFonts w:hint="eastAsia"/>
        </w:rPr>
        <w:t>图书信息发布</w:t>
      </w:r>
      <w:bookmarkEnd w:id="15"/>
      <w:bookmarkEnd w:id="1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04385E1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18B821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AF33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C728F8" w14:paraId="7A97477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973BBE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7FCDC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完成图书发布功能</w:t>
            </w:r>
          </w:p>
        </w:tc>
      </w:tr>
      <w:tr w:rsidR="00C728F8" w14:paraId="5E828C4C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89E9F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867BB2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D31671C" w14:textId="77777777" w:rsidTr="00C728F8">
        <w:tc>
          <w:tcPr>
            <w:tcW w:w="1389" w:type="dxa"/>
            <w:shd w:val="clear" w:color="auto" w:fill="C0C0C0"/>
          </w:tcPr>
          <w:p w14:paraId="514D190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15C4E33A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3D4DF3D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28FB1A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D9E4E60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8C53238" w14:textId="77777777" w:rsidTr="00C728F8">
        <w:tc>
          <w:tcPr>
            <w:tcW w:w="1389" w:type="dxa"/>
          </w:tcPr>
          <w:p w14:paraId="3B4D536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0861D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41ABB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填写正确的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208B16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12E510E1" w14:textId="71C269D1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2A4D1CD2" w14:textId="77777777" w:rsidTr="00C728F8">
        <w:tc>
          <w:tcPr>
            <w:tcW w:w="1389" w:type="dxa"/>
          </w:tcPr>
          <w:p w14:paraId="40248E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56F03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EDF83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7FB4A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507B6E8E" w14:textId="3DC77E7E" w:rsidR="00C728F8" w:rsidRDefault="001F12A2" w:rsidP="00C728F8">
            <w:pPr>
              <w:pStyle w:val="af1"/>
            </w:pPr>
            <w:r>
              <w:rPr>
                <w:rFonts w:hint="eastAsia"/>
              </w:rPr>
              <w:t>未通过</w:t>
            </w:r>
          </w:p>
        </w:tc>
      </w:tr>
      <w:tr w:rsidR="00C728F8" w14:paraId="19263D37" w14:textId="77777777" w:rsidTr="00C728F8">
        <w:tc>
          <w:tcPr>
            <w:tcW w:w="1389" w:type="dxa"/>
          </w:tcPr>
          <w:p w14:paraId="6B5778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5C832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C4967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6710BC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080DEC13" w14:textId="294C8B6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EB012B3" w14:textId="77777777" w:rsidTr="00C728F8">
        <w:tc>
          <w:tcPr>
            <w:tcW w:w="1389" w:type="dxa"/>
          </w:tcPr>
          <w:p w14:paraId="6B0736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EB65C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0500BF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08B712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725D41BE" w14:textId="788DC4C3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43CA66D2" w14:textId="77777777" w:rsidR="00C728F8" w:rsidRDefault="00C728F8" w:rsidP="00C728F8"/>
    <w:p w14:paraId="46D761A0" w14:textId="77777777" w:rsidR="00C728F8" w:rsidRDefault="00C728F8" w:rsidP="00C728F8"/>
    <w:p w14:paraId="4FC92113" w14:textId="77777777" w:rsidR="00C728F8" w:rsidRDefault="00C728F8" w:rsidP="00C728F8">
      <w:pPr>
        <w:pStyle w:val="2"/>
        <w:ind w:left="0" w:firstLine="0"/>
      </w:pPr>
      <w:bookmarkStart w:id="17" w:name="_Toc492544621"/>
      <w:bookmarkStart w:id="18" w:name="_Toc492625360"/>
      <w:r>
        <w:rPr>
          <w:rFonts w:hint="eastAsia"/>
        </w:rPr>
        <w:t>图书列表浏览</w:t>
      </w:r>
      <w:bookmarkEnd w:id="17"/>
      <w:bookmarkEnd w:id="18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C728F8" w14:paraId="7CC369A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06A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4A5284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4F07E405" w14:textId="77777777" w:rsidR="00C728F8" w:rsidRDefault="00C728F8" w:rsidP="00C728F8">
            <w:pPr>
              <w:pStyle w:val="af1"/>
            </w:pPr>
          </w:p>
        </w:tc>
      </w:tr>
      <w:tr w:rsidR="00C728F8" w14:paraId="74FC200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FBA3E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6FEC1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0657E516" w14:textId="77777777" w:rsidR="00C728F8" w:rsidRDefault="00C728F8" w:rsidP="00C728F8">
            <w:pPr>
              <w:pStyle w:val="af1"/>
            </w:pPr>
          </w:p>
        </w:tc>
      </w:tr>
      <w:tr w:rsidR="00C728F8" w14:paraId="676654BF" w14:textId="77777777" w:rsidTr="00C728F8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766B9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0AEA9D1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59A3168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</w:p>
        </w:tc>
      </w:tr>
      <w:tr w:rsidR="00C728F8" w14:paraId="123FB8B1" w14:textId="77777777" w:rsidTr="00C728F8">
        <w:tc>
          <w:tcPr>
            <w:tcW w:w="1389" w:type="dxa"/>
            <w:shd w:val="clear" w:color="auto" w:fill="C0C0C0"/>
          </w:tcPr>
          <w:p w14:paraId="5BCE07C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A0DB9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283FF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EDEAA5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4F39001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  <w:tc>
          <w:tcPr>
            <w:tcW w:w="14232" w:type="dxa"/>
            <w:shd w:val="clear" w:color="auto" w:fill="C0C0C0"/>
          </w:tcPr>
          <w:p w14:paraId="58C4D582" w14:textId="77777777" w:rsidR="00C728F8" w:rsidRDefault="00C728F8" w:rsidP="00C728F8"/>
        </w:tc>
      </w:tr>
      <w:tr w:rsidR="00C728F8" w14:paraId="0A50100F" w14:textId="77777777" w:rsidTr="00C728F8">
        <w:tc>
          <w:tcPr>
            <w:tcW w:w="1389" w:type="dxa"/>
          </w:tcPr>
          <w:p w14:paraId="319D17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29487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71B09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3363B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02980458" w14:textId="4A62763B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  <w:tc>
          <w:tcPr>
            <w:tcW w:w="14232" w:type="dxa"/>
          </w:tcPr>
          <w:p w14:paraId="1CEB4F5B" w14:textId="77777777" w:rsidR="00C728F8" w:rsidRDefault="00C728F8" w:rsidP="00C728F8">
            <w:pPr>
              <w:pStyle w:val="af1"/>
            </w:pPr>
          </w:p>
        </w:tc>
      </w:tr>
      <w:tr w:rsidR="00C728F8" w14:paraId="37287060" w14:textId="77777777" w:rsidTr="00C728F8">
        <w:tc>
          <w:tcPr>
            <w:tcW w:w="1389" w:type="dxa"/>
          </w:tcPr>
          <w:p w14:paraId="3C84CA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4DA3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7BB1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24F95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023667FC" w14:textId="3E5E804A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  <w:tc>
          <w:tcPr>
            <w:tcW w:w="14232" w:type="dxa"/>
          </w:tcPr>
          <w:p w14:paraId="7C3FD056" w14:textId="77777777" w:rsidR="00C728F8" w:rsidRDefault="00C728F8" w:rsidP="00C728F8">
            <w:pPr>
              <w:pStyle w:val="af1"/>
            </w:pPr>
          </w:p>
        </w:tc>
      </w:tr>
    </w:tbl>
    <w:p w14:paraId="256BEA78" w14:textId="77777777" w:rsidR="00C728F8" w:rsidRDefault="00C728F8" w:rsidP="00C728F8"/>
    <w:p w14:paraId="380EBE08" w14:textId="77777777" w:rsidR="00C728F8" w:rsidRDefault="00C728F8" w:rsidP="00C728F8"/>
    <w:p w14:paraId="289D1AD7" w14:textId="77777777" w:rsidR="00C728F8" w:rsidRDefault="00C728F8" w:rsidP="00C728F8"/>
    <w:p w14:paraId="2E1B6D18" w14:textId="77777777" w:rsidR="00C728F8" w:rsidRDefault="00C728F8" w:rsidP="00C728F8"/>
    <w:p w14:paraId="6D34F407" w14:textId="77777777" w:rsidR="00C728F8" w:rsidRDefault="00C728F8" w:rsidP="00C728F8"/>
    <w:p w14:paraId="2382A73B" w14:textId="77777777" w:rsidR="00C728F8" w:rsidRDefault="00C728F8" w:rsidP="00C728F8"/>
    <w:p w14:paraId="6656517B" w14:textId="77777777" w:rsidR="00C728F8" w:rsidRDefault="00C728F8" w:rsidP="00C728F8"/>
    <w:p w14:paraId="1880CDBA" w14:textId="77777777" w:rsidR="00C728F8" w:rsidRDefault="00C728F8" w:rsidP="00C728F8">
      <w:pPr>
        <w:pStyle w:val="2"/>
        <w:ind w:left="0" w:firstLine="0"/>
      </w:pPr>
      <w:bookmarkStart w:id="19" w:name="_Toc492544622"/>
      <w:bookmarkStart w:id="20" w:name="_Toc492625361"/>
      <w:r>
        <w:rPr>
          <w:rFonts w:hint="eastAsia"/>
        </w:rPr>
        <w:t>图书筛选查询</w:t>
      </w:r>
      <w:bookmarkEnd w:id="19"/>
      <w:bookmarkEnd w:id="2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D3CA8B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0611D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8B89B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C728F8" w14:paraId="05B3D3F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B2127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1ECD4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完成图书查找功能</w:t>
            </w:r>
          </w:p>
        </w:tc>
      </w:tr>
      <w:tr w:rsidR="00C728F8" w14:paraId="23953367" w14:textId="77777777" w:rsidTr="00C728F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ED76D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98A8EC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2FB6EECA" w14:textId="77777777" w:rsidTr="00C728F8">
        <w:tc>
          <w:tcPr>
            <w:tcW w:w="1389" w:type="dxa"/>
            <w:shd w:val="clear" w:color="auto" w:fill="C0C0C0"/>
          </w:tcPr>
          <w:p w14:paraId="2DE1C39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9197B8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1A3E32B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374EEA9F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98BB54B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4B83DB16" w14:textId="77777777" w:rsidTr="00C728F8">
        <w:trPr>
          <w:trHeight w:val="562"/>
        </w:trPr>
        <w:tc>
          <w:tcPr>
            <w:tcW w:w="1389" w:type="dxa"/>
          </w:tcPr>
          <w:p w14:paraId="17F38E7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5ADC9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70591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1BAA7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5239E4" w14:textId="4A6C5BF7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02F4E17C" w14:textId="77777777" w:rsidTr="00C728F8">
        <w:tc>
          <w:tcPr>
            <w:tcW w:w="1389" w:type="dxa"/>
          </w:tcPr>
          <w:p w14:paraId="1C78AD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98EE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1F898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68F637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48ABD41B" w14:textId="3A10FEB4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077B0514" w14:textId="77777777" w:rsidR="00C728F8" w:rsidRDefault="00C728F8" w:rsidP="00C728F8"/>
    <w:p w14:paraId="157E7822" w14:textId="77777777" w:rsidR="00C728F8" w:rsidRDefault="00C728F8" w:rsidP="00C728F8"/>
    <w:p w14:paraId="2FD36CBC" w14:textId="77777777" w:rsidR="00C728F8" w:rsidRDefault="00C728F8" w:rsidP="00C728F8">
      <w:pPr>
        <w:pStyle w:val="2"/>
        <w:ind w:left="0" w:firstLine="0"/>
      </w:pPr>
      <w:bookmarkStart w:id="21" w:name="_Toc492544623"/>
      <w:bookmarkStart w:id="22" w:name="_Toc492625362"/>
      <w:r>
        <w:rPr>
          <w:rFonts w:hint="eastAsia"/>
        </w:rPr>
        <w:t>图书详情浏览</w:t>
      </w:r>
      <w:bookmarkEnd w:id="21"/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8E05A1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FF42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7A03A1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浏览一本书的详细信息</w:t>
            </w:r>
          </w:p>
        </w:tc>
      </w:tr>
      <w:tr w:rsidR="00C728F8" w14:paraId="37ADB2C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1EE16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5EAB1A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完成图书详情浏览功能</w:t>
            </w:r>
          </w:p>
        </w:tc>
      </w:tr>
      <w:tr w:rsidR="00C728F8" w14:paraId="3E6F7F71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DB050B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0163157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74DBD224" w14:textId="77777777" w:rsidTr="00C728F8">
        <w:tc>
          <w:tcPr>
            <w:tcW w:w="1389" w:type="dxa"/>
            <w:shd w:val="clear" w:color="auto" w:fill="C0C0C0"/>
          </w:tcPr>
          <w:p w14:paraId="5678EBA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7F5BBE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935D9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1DB0699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A98D97A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061AEF2" w14:textId="77777777" w:rsidTr="00C728F8">
        <w:tc>
          <w:tcPr>
            <w:tcW w:w="1389" w:type="dxa"/>
          </w:tcPr>
          <w:p w14:paraId="3019B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4B98B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D19533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0F9AFDE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480AC62E" w14:textId="39080F6A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1E816AC2" w14:textId="77777777" w:rsidR="00C728F8" w:rsidRDefault="00C728F8" w:rsidP="00C728F8"/>
    <w:p w14:paraId="65E95D15" w14:textId="77777777" w:rsidR="00C728F8" w:rsidRDefault="00C728F8" w:rsidP="00C728F8"/>
    <w:p w14:paraId="44A4C8D8" w14:textId="77777777" w:rsidR="00C728F8" w:rsidRDefault="00C728F8" w:rsidP="00C728F8">
      <w:pPr>
        <w:pStyle w:val="2"/>
        <w:ind w:left="0" w:firstLine="0"/>
      </w:pPr>
      <w:bookmarkStart w:id="23" w:name="_Toc492544624"/>
      <w:bookmarkStart w:id="24" w:name="_Toc492625363"/>
      <w:r>
        <w:rPr>
          <w:rFonts w:hint="eastAsia"/>
        </w:rPr>
        <w:t>图书借阅/归还</w:t>
      </w:r>
      <w:bookmarkEnd w:id="23"/>
      <w:bookmarkEnd w:id="2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556876F5" w14:textId="77777777" w:rsidTr="00C728F8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00B9D4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41E9C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C728F8" w14:paraId="352DF9CA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3A881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26E86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C728F8" w14:paraId="41F8F825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FD497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9BCFB13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457DE1FC" w14:textId="77777777" w:rsidTr="00C728F8">
        <w:tc>
          <w:tcPr>
            <w:tcW w:w="1389" w:type="dxa"/>
            <w:shd w:val="clear" w:color="auto" w:fill="C0C0C0"/>
          </w:tcPr>
          <w:p w14:paraId="0754810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FE6BE5C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6221C0F0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3F3982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3209EE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B7F289E" w14:textId="77777777" w:rsidTr="00C728F8">
        <w:tc>
          <w:tcPr>
            <w:tcW w:w="1389" w:type="dxa"/>
          </w:tcPr>
          <w:p w14:paraId="09534C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977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5C0F30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4DC830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13FD67AE" w14:textId="05442F0D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DDFE742" w14:textId="77777777" w:rsidTr="00C728F8">
        <w:tc>
          <w:tcPr>
            <w:tcW w:w="1389" w:type="dxa"/>
          </w:tcPr>
          <w:p w14:paraId="58462E4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76973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437BAB6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7A6A4D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5B30E577" w14:textId="23CDBB86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3252770" w14:textId="77777777" w:rsidTr="00C728F8">
        <w:trPr>
          <w:trHeight w:val="507"/>
        </w:trPr>
        <w:tc>
          <w:tcPr>
            <w:tcW w:w="1389" w:type="dxa"/>
          </w:tcPr>
          <w:p w14:paraId="11B7D7C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4DE7AA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6147F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0B5F12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959552B" w14:textId="269FC731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6973F56B" w14:textId="77777777" w:rsidTr="00C728F8">
        <w:trPr>
          <w:trHeight w:val="507"/>
        </w:trPr>
        <w:tc>
          <w:tcPr>
            <w:tcW w:w="1389" w:type="dxa"/>
          </w:tcPr>
          <w:p w14:paraId="5366E5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D73DC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0EC4C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438B75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5EDD4384" w14:textId="5AA96F87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0365C6E2" w14:textId="77777777" w:rsidTr="00C728F8">
        <w:trPr>
          <w:trHeight w:val="507"/>
        </w:trPr>
        <w:tc>
          <w:tcPr>
            <w:tcW w:w="1389" w:type="dxa"/>
          </w:tcPr>
          <w:p w14:paraId="209AFB3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74A526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7EB6967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3DB63D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3717A19" w14:textId="312867E2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88C18E4" w14:textId="77777777" w:rsidTr="00C728F8">
        <w:trPr>
          <w:trHeight w:val="507"/>
        </w:trPr>
        <w:tc>
          <w:tcPr>
            <w:tcW w:w="1389" w:type="dxa"/>
          </w:tcPr>
          <w:p w14:paraId="728B8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F1146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4D480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675964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6B82EB5C" w14:textId="76261AC5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F05A257" w14:textId="77777777" w:rsidTr="00C728F8">
        <w:trPr>
          <w:trHeight w:val="507"/>
        </w:trPr>
        <w:tc>
          <w:tcPr>
            <w:tcW w:w="1389" w:type="dxa"/>
          </w:tcPr>
          <w:p w14:paraId="51A3AF0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0F7E955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0633A6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06757E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64710625" w14:textId="2EDDF752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79AD3C4" w14:textId="77777777" w:rsidTr="00C728F8">
        <w:trPr>
          <w:trHeight w:val="451"/>
        </w:trPr>
        <w:tc>
          <w:tcPr>
            <w:tcW w:w="1389" w:type="dxa"/>
          </w:tcPr>
          <w:p w14:paraId="7631C8D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EF27C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679C54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73725D7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05786A83" w14:textId="1465D318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63580D9" w14:textId="77777777" w:rsidTr="00C728F8">
        <w:trPr>
          <w:trHeight w:val="451"/>
        </w:trPr>
        <w:tc>
          <w:tcPr>
            <w:tcW w:w="1389" w:type="dxa"/>
          </w:tcPr>
          <w:p w14:paraId="09BAFE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lastRenderedPageBreak/>
              <w:t>TEST9</w:t>
            </w:r>
          </w:p>
        </w:tc>
        <w:tc>
          <w:tcPr>
            <w:tcW w:w="1424" w:type="dxa"/>
          </w:tcPr>
          <w:p w14:paraId="65C3C3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2223ADC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4DCD8A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6138AC43" w14:textId="215FEC14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346C1015" w14:textId="77777777" w:rsidTr="00C728F8">
        <w:trPr>
          <w:trHeight w:val="842"/>
        </w:trPr>
        <w:tc>
          <w:tcPr>
            <w:tcW w:w="1389" w:type="dxa"/>
          </w:tcPr>
          <w:p w14:paraId="5D9CDDF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65FD5F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443EA4E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324923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3AD5BACD" w14:textId="77F0831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590EA5A" w14:textId="77777777" w:rsidTr="00C728F8">
        <w:trPr>
          <w:trHeight w:val="451"/>
        </w:trPr>
        <w:tc>
          <w:tcPr>
            <w:tcW w:w="1389" w:type="dxa"/>
          </w:tcPr>
          <w:p w14:paraId="30B1C5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2EF871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0C1BDA6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2396FE6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72A9C253" w14:textId="60E31D84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537B76CE" w14:textId="77777777" w:rsidR="00C728F8" w:rsidRDefault="00C728F8" w:rsidP="00C728F8"/>
    <w:p w14:paraId="42899D45" w14:textId="77777777" w:rsidR="00C728F8" w:rsidRDefault="00C728F8" w:rsidP="00C728F8"/>
    <w:p w14:paraId="34633124" w14:textId="77777777" w:rsidR="00C728F8" w:rsidRPr="005D63C5" w:rsidRDefault="00C728F8" w:rsidP="00C728F8">
      <w:pPr>
        <w:pStyle w:val="2"/>
        <w:ind w:left="0" w:firstLine="0"/>
      </w:pPr>
      <w:bookmarkStart w:id="25" w:name="_Toc492544625"/>
      <w:bookmarkStart w:id="26" w:name="_Toc492625364"/>
      <w:r>
        <w:rPr>
          <w:rFonts w:hint="eastAsia"/>
        </w:rPr>
        <w:t>图书购买</w:t>
      </w:r>
      <w:bookmarkEnd w:id="25"/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79B1F56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60FA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0F66E6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图书购买的流程</w:t>
            </w:r>
          </w:p>
        </w:tc>
      </w:tr>
      <w:tr w:rsidR="00C728F8" w14:paraId="1DA21D93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3B207E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8B25CE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完成图书购买功能</w:t>
            </w:r>
          </w:p>
        </w:tc>
      </w:tr>
      <w:tr w:rsidR="00C728F8" w14:paraId="69B8961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5513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71989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CC11518" w14:textId="77777777" w:rsidTr="00C728F8">
        <w:tc>
          <w:tcPr>
            <w:tcW w:w="1389" w:type="dxa"/>
            <w:shd w:val="clear" w:color="auto" w:fill="C0C0C0"/>
          </w:tcPr>
          <w:p w14:paraId="69621B1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3B6001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82D8DA7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6A014B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6476A2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1C8CF69" w14:textId="77777777" w:rsidTr="00C728F8">
        <w:tc>
          <w:tcPr>
            <w:tcW w:w="1389" w:type="dxa"/>
          </w:tcPr>
          <w:p w14:paraId="0652FDF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E64B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75F95A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7A171A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6373852C" w14:textId="03F04878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B42E900" w14:textId="77777777" w:rsidTr="00C728F8">
        <w:tc>
          <w:tcPr>
            <w:tcW w:w="1389" w:type="dxa"/>
          </w:tcPr>
          <w:p w14:paraId="6FC9D4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2CEDC9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394B83D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210E77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43179884" w14:textId="3418CC35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0DB73F2" w14:textId="77777777" w:rsidTr="00C728F8">
        <w:trPr>
          <w:trHeight w:val="507"/>
        </w:trPr>
        <w:tc>
          <w:tcPr>
            <w:tcW w:w="1389" w:type="dxa"/>
          </w:tcPr>
          <w:p w14:paraId="50F198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F6764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1C798D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E39FC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118E0827" w14:textId="365ED1F7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C4363FB" w14:textId="77777777" w:rsidTr="00C728F8">
        <w:trPr>
          <w:trHeight w:val="507"/>
        </w:trPr>
        <w:tc>
          <w:tcPr>
            <w:tcW w:w="1389" w:type="dxa"/>
          </w:tcPr>
          <w:p w14:paraId="4DFBD2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50B7D1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36FFA6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08A878E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42323C62" w14:textId="6EA9B9DC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940CE3F" w14:textId="77777777" w:rsidTr="00C728F8">
        <w:trPr>
          <w:trHeight w:val="507"/>
        </w:trPr>
        <w:tc>
          <w:tcPr>
            <w:tcW w:w="1389" w:type="dxa"/>
          </w:tcPr>
          <w:p w14:paraId="605F48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2724E6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35F62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4F30BC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BBDBE78" w14:textId="004C118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6BD98AE6" w14:textId="77777777" w:rsidTr="00C728F8">
        <w:trPr>
          <w:trHeight w:val="507"/>
        </w:trPr>
        <w:tc>
          <w:tcPr>
            <w:tcW w:w="1389" w:type="dxa"/>
          </w:tcPr>
          <w:p w14:paraId="263519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5E29FD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BE619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155D0C6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DB09F3C" w14:textId="014A25F8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560F1BA" w14:textId="77777777" w:rsidTr="00C728F8">
        <w:trPr>
          <w:trHeight w:val="507"/>
        </w:trPr>
        <w:tc>
          <w:tcPr>
            <w:tcW w:w="1389" w:type="dxa"/>
          </w:tcPr>
          <w:p w14:paraId="13B28C0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3B370D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55FBCE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382277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1D46EF8F" w14:textId="149F431C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2997154" w14:textId="77777777" w:rsidTr="00C728F8">
        <w:trPr>
          <w:trHeight w:val="451"/>
        </w:trPr>
        <w:tc>
          <w:tcPr>
            <w:tcW w:w="1389" w:type="dxa"/>
          </w:tcPr>
          <w:p w14:paraId="33264FE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5FD50B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0B22E2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54556D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6C52E148" w14:textId="3CDE4ADF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139D8C32" w14:textId="77777777" w:rsidR="00C728F8" w:rsidRDefault="00C728F8" w:rsidP="00C728F8"/>
    <w:p w14:paraId="1E180420" w14:textId="77777777" w:rsidR="00C728F8" w:rsidRDefault="00C728F8" w:rsidP="00C728F8"/>
    <w:p w14:paraId="1A630EAD" w14:textId="77777777" w:rsidR="00C728F8" w:rsidRDefault="00C728F8" w:rsidP="00C728F8">
      <w:pPr>
        <w:pStyle w:val="2"/>
        <w:ind w:left="0" w:firstLine="0"/>
      </w:pPr>
      <w:bookmarkStart w:id="27" w:name="_Toc492544626"/>
      <w:bookmarkStart w:id="28" w:name="_Toc492625365"/>
      <w:r>
        <w:rPr>
          <w:rFonts w:hint="eastAsia"/>
        </w:rPr>
        <w:t>卖家发货</w:t>
      </w:r>
      <w:bookmarkEnd w:id="27"/>
      <w:bookmarkEnd w:id="28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C728F8" w14:paraId="7C2995B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536C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29DD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交易中卖家发货流程</w:t>
            </w:r>
          </w:p>
        </w:tc>
      </w:tr>
      <w:tr w:rsidR="00C728F8" w14:paraId="1ACA96E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261D4B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E2A60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完成卖家发货功能</w:t>
            </w:r>
          </w:p>
        </w:tc>
      </w:tr>
      <w:tr w:rsidR="00C728F8" w14:paraId="5F3CAD9A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90CB4A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277C1BA1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5D8A0C3B" w14:textId="77777777" w:rsidTr="00C728F8">
        <w:tc>
          <w:tcPr>
            <w:tcW w:w="1389" w:type="dxa"/>
            <w:shd w:val="clear" w:color="auto" w:fill="C0C0C0"/>
          </w:tcPr>
          <w:p w14:paraId="35DCDD0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5189847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6DF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5FE31E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33CD1421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06ACC8A" w14:textId="77777777" w:rsidTr="00C728F8">
        <w:tc>
          <w:tcPr>
            <w:tcW w:w="1389" w:type="dxa"/>
          </w:tcPr>
          <w:p w14:paraId="14040F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AE2A39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63AA21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10C125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5CB7C0C2" w14:textId="36EB26ED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47BBEC6" w14:textId="77777777" w:rsidTr="00C728F8">
        <w:tc>
          <w:tcPr>
            <w:tcW w:w="1389" w:type="dxa"/>
          </w:tcPr>
          <w:p w14:paraId="6C357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A82827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BD3987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5F8C3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20C1C3A8" w14:textId="76412ABC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5A529B5A" w14:textId="77777777" w:rsidR="00C728F8" w:rsidRDefault="00C728F8" w:rsidP="00C728F8"/>
    <w:p w14:paraId="2E1EBB57" w14:textId="77777777" w:rsidR="00C728F8" w:rsidRDefault="00C728F8" w:rsidP="00C728F8"/>
    <w:p w14:paraId="6C05C4CE" w14:textId="77777777" w:rsidR="00C728F8" w:rsidRDefault="00C728F8" w:rsidP="00C728F8"/>
    <w:p w14:paraId="345C08A0" w14:textId="77777777" w:rsidR="00C728F8" w:rsidRDefault="00C728F8" w:rsidP="00C728F8">
      <w:pPr>
        <w:pStyle w:val="2"/>
        <w:ind w:left="0" w:firstLine="0"/>
      </w:pPr>
      <w:bookmarkStart w:id="29" w:name="_Toc492544627"/>
      <w:bookmarkStart w:id="30" w:name="_Toc492625366"/>
      <w:r>
        <w:rPr>
          <w:rFonts w:hint="eastAsia"/>
        </w:rPr>
        <w:t>交易结束评价</w:t>
      </w:r>
      <w:bookmarkEnd w:id="29"/>
      <w:bookmarkEnd w:id="3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9A7DE9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9C3AA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26862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交易完成评价的流程</w:t>
            </w:r>
          </w:p>
        </w:tc>
      </w:tr>
      <w:tr w:rsidR="00C728F8" w14:paraId="0E7D18A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813EF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FDD792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完成评价功能</w:t>
            </w:r>
          </w:p>
        </w:tc>
      </w:tr>
      <w:tr w:rsidR="00C728F8" w14:paraId="0D5DCD7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0273F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CAD3F3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14FB3988" w14:textId="77777777" w:rsidTr="00C728F8">
        <w:tc>
          <w:tcPr>
            <w:tcW w:w="1389" w:type="dxa"/>
            <w:shd w:val="clear" w:color="auto" w:fill="C0C0C0"/>
          </w:tcPr>
          <w:p w14:paraId="629FE41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2AFEE1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0F1E222E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211EC0C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49937B7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49AF931" w14:textId="77777777" w:rsidTr="00C728F8">
        <w:tc>
          <w:tcPr>
            <w:tcW w:w="1389" w:type="dxa"/>
          </w:tcPr>
          <w:p w14:paraId="04DAC5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7E75B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61B2FD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2AA522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1C2077A7" w14:textId="3D1169EE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4BC9132" w14:textId="77777777" w:rsidTr="00C728F8">
        <w:tc>
          <w:tcPr>
            <w:tcW w:w="1389" w:type="dxa"/>
          </w:tcPr>
          <w:p w14:paraId="685697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F0AE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50D84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7085C2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56903135" w14:textId="60199E35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634FF144" w14:textId="77777777" w:rsidTr="00C728F8">
        <w:trPr>
          <w:trHeight w:val="507"/>
        </w:trPr>
        <w:tc>
          <w:tcPr>
            <w:tcW w:w="1389" w:type="dxa"/>
          </w:tcPr>
          <w:p w14:paraId="011B2E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ACBA1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10FE1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193D9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6B88346C" w14:textId="51D753C9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30FEAA8" w14:textId="77777777" w:rsidTr="00C728F8">
        <w:trPr>
          <w:trHeight w:val="507"/>
        </w:trPr>
        <w:tc>
          <w:tcPr>
            <w:tcW w:w="1389" w:type="dxa"/>
          </w:tcPr>
          <w:p w14:paraId="0CE7BC6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133C1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2994AA3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752ED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535DDDB9" w14:textId="4CB61B83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24AA10D1" w14:textId="77777777" w:rsidR="00C728F8" w:rsidRDefault="00C728F8" w:rsidP="00C728F8"/>
    <w:p w14:paraId="2B53D6FA" w14:textId="77777777" w:rsidR="00C728F8" w:rsidRDefault="00C728F8" w:rsidP="00C728F8"/>
    <w:p w14:paraId="4A6AFF60" w14:textId="77777777" w:rsidR="00C728F8" w:rsidRDefault="00C728F8" w:rsidP="00C728F8">
      <w:pPr>
        <w:pStyle w:val="2"/>
        <w:ind w:left="0" w:firstLine="0"/>
      </w:pPr>
      <w:bookmarkStart w:id="31" w:name="_Toc492544628"/>
      <w:bookmarkStart w:id="32" w:name="_Toc492625367"/>
      <w:r>
        <w:rPr>
          <w:rFonts w:hint="eastAsia"/>
        </w:rPr>
        <w:t>图书预约</w:t>
      </w:r>
      <w:bookmarkEnd w:id="31"/>
      <w:bookmarkEnd w:id="3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4E33A38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5D3D5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AB072D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图书预约的流程</w:t>
            </w:r>
          </w:p>
        </w:tc>
      </w:tr>
      <w:tr w:rsidR="00C728F8" w14:paraId="2174A73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E15A6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F9D52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完成图书预约功能</w:t>
            </w:r>
          </w:p>
        </w:tc>
      </w:tr>
      <w:tr w:rsidR="00C728F8" w14:paraId="42F4E43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340BB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57775F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6D1C2846" w14:textId="77777777" w:rsidTr="00C728F8">
        <w:tc>
          <w:tcPr>
            <w:tcW w:w="1389" w:type="dxa"/>
            <w:shd w:val="clear" w:color="auto" w:fill="C0C0C0"/>
          </w:tcPr>
          <w:p w14:paraId="47E3CBE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912200F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7648956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6F57054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0E2EFF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46CB51E" w14:textId="77777777" w:rsidTr="00C728F8">
        <w:tc>
          <w:tcPr>
            <w:tcW w:w="1389" w:type="dxa"/>
          </w:tcPr>
          <w:p w14:paraId="6C41EDF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529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52C9BD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207A3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0AC7F773" w14:textId="014A5419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799398BF" w14:textId="77777777" w:rsidTr="00C728F8">
        <w:tc>
          <w:tcPr>
            <w:tcW w:w="1389" w:type="dxa"/>
          </w:tcPr>
          <w:p w14:paraId="496D1E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A39310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F1BC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674571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6E1A148F" w14:textId="1B88FEF4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14F554FF" w14:textId="77777777" w:rsidTr="00C728F8">
        <w:trPr>
          <w:trHeight w:val="507"/>
        </w:trPr>
        <w:tc>
          <w:tcPr>
            <w:tcW w:w="1389" w:type="dxa"/>
          </w:tcPr>
          <w:p w14:paraId="2E57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C2CFF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6557D97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763FA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0355FDC6" w14:textId="71A98F23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641B45A" w14:textId="77777777" w:rsidTr="00C728F8">
        <w:trPr>
          <w:trHeight w:val="507"/>
        </w:trPr>
        <w:tc>
          <w:tcPr>
            <w:tcW w:w="1389" w:type="dxa"/>
          </w:tcPr>
          <w:p w14:paraId="22CA79B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CACAC2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75587B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47439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07684592" w14:textId="10E51569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61B0B104" w14:textId="77777777" w:rsidR="00C728F8" w:rsidRDefault="00C728F8" w:rsidP="00C728F8"/>
    <w:p w14:paraId="5283DBDD" w14:textId="77777777" w:rsidR="00C728F8" w:rsidRDefault="00C728F8" w:rsidP="00C728F8"/>
    <w:p w14:paraId="27969F54" w14:textId="77777777" w:rsidR="00C728F8" w:rsidRDefault="00C728F8" w:rsidP="00C728F8">
      <w:pPr>
        <w:pStyle w:val="2"/>
        <w:ind w:left="0" w:firstLine="0"/>
      </w:pPr>
      <w:bookmarkStart w:id="33" w:name="_Toc492544629"/>
      <w:bookmarkStart w:id="34" w:name="_Toc492625368"/>
      <w:r>
        <w:rPr>
          <w:rFonts w:hint="eastAsia"/>
        </w:rPr>
        <w:t>邮件通知功能</w:t>
      </w:r>
      <w:bookmarkEnd w:id="33"/>
      <w:bookmarkEnd w:id="3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E5810B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86B1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07E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C728F8" w14:paraId="561EAC4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3863C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FB8F869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C728F8" w14:paraId="678C4D0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1C351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D0EB03F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B0B4D02" w14:textId="77777777" w:rsidTr="00C728F8">
        <w:tc>
          <w:tcPr>
            <w:tcW w:w="1389" w:type="dxa"/>
            <w:shd w:val="clear" w:color="auto" w:fill="C0C0C0"/>
          </w:tcPr>
          <w:p w14:paraId="0C7323C4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82FC81B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C1C8C9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E4AACCA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1D387B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EC6E013" w14:textId="77777777" w:rsidTr="00C728F8">
        <w:tc>
          <w:tcPr>
            <w:tcW w:w="1389" w:type="dxa"/>
          </w:tcPr>
          <w:p w14:paraId="4B95F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30D56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41CF3B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462291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72558A7" w14:textId="3F73175D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E2AE660" w14:textId="77777777" w:rsidTr="00C728F8">
        <w:tc>
          <w:tcPr>
            <w:tcW w:w="1389" w:type="dxa"/>
          </w:tcPr>
          <w:p w14:paraId="1E8F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2924B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7176AA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卖家发货后，系统发邮件给买家提示</w:t>
            </w:r>
          </w:p>
        </w:tc>
        <w:tc>
          <w:tcPr>
            <w:tcW w:w="2126" w:type="dxa"/>
          </w:tcPr>
          <w:p w14:paraId="707C57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提示发货时间</w:t>
            </w:r>
          </w:p>
        </w:tc>
        <w:tc>
          <w:tcPr>
            <w:tcW w:w="2126" w:type="dxa"/>
          </w:tcPr>
          <w:p w14:paraId="6D2922DA" w14:textId="3D5429CB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253EF22B" w14:textId="77777777" w:rsidTr="00C728F8">
        <w:trPr>
          <w:trHeight w:val="507"/>
        </w:trPr>
        <w:tc>
          <w:tcPr>
            <w:tcW w:w="1389" w:type="dxa"/>
          </w:tcPr>
          <w:p w14:paraId="2ED4E1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7D5B9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1D2AB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0B8FC66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25BB808A" w14:textId="60D436DF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7ADD32C2" w14:textId="77777777" w:rsidR="00C728F8" w:rsidRDefault="00C728F8" w:rsidP="00C728F8"/>
    <w:p w14:paraId="12F14633" w14:textId="77777777" w:rsidR="00C728F8" w:rsidRDefault="00C728F8" w:rsidP="00C728F8"/>
    <w:p w14:paraId="4D1EC09C" w14:textId="77777777" w:rsidR="00C728F8" w:rsidRDefault="00C728F8" w:rsidP="00C728F8">
      <w:pPr>
        <w:pStyle w:val="2"/>
        <w:ind w:left="0" w:firstLine="0"/>
      </w:pPr>
      <w:bookmarkStart w:id="35" w:name="_Toc492544630"/>
      <w:bookmarkStart w:id="36" w:name="_Toc492625369"/>
      <w:r>
        <w:rPr>
          <w:rFonts w:hint="eastAsia"/>
        </w:rPr>
        <w:t>图书交换</w:t>
      </w:r>
      <w:bookmarkEnd w:id="35"/>
      <w:bookmarkEnd w:id="3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3D453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FCFEF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71DF8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图书交换的流程</w:t>
            </w:r>
          </w:p>
        </w:tc>
      </w:tr>
      <w:tr w:rsidR="00C728F8" w14:paraId="4164235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381C9F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2D2E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完成图书交换功能</w:t>
            </w:r>
          </w:p>
        </w:tc>
      </w:tr>
      <w:tr w:rsidR="00C728F8" w14:paraId="4847B957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9ADD7C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D3B55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F002B25" w14:textId="77777777" w:rsidTr="00C728F8">
        <w:tc>
          <w:tcPr>
            <w:tcW w:w="1389" w:type="dxa"/>
            <w:shd w:val="clear" w:color="auto" w:fill="C0C0C0"/>
          </w:tcPr>
          <w:p w14:paraId="029E1A8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66D1B7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2C37D5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0ABA28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385CC6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965E3B1" w14:textId="77777777" w:rsidTr="00C728F8">
        <w:tc>
          <w:tcPr>
            <w:tcW w:w="1389" w:type="dxa"/>
          </w:tcPr>
          <w:p w14:paraId="1483F1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4C530F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3BF32D6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7B215D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49FD6704" w14:textId="4849F8F4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D7C08E5" w14:textId="77777777" w:rsidTr="00C728F8">
        <w:tc>
          <w:tcPr>
            <w:tcW w:w="1389" w:type="dxa"/>
          </w:tcPr>
          <w:p w14:paraId="74DCAB9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03C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141CB9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2D0E69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1CED0F98" w14:textId="58E090B7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9F456B2" w14:textId="77777777" w:rsidTr="00C728F8">
        <w:trPr>
          <w:trHeight w:val="507"/>
        </w:trPr>
        <w:tc>
          <w:tcPr>
            <w:tcW w:w="1389" w:type="dxa"/>
          </w:tcPr>
          <w:p w14:paraId="2A6E08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A44BDF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1A37A9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64755D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5A299D6" w14:textId="3A1CA1C9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428C7A58" w14:textId="77777777" w:rsidTr="00C728F8">
        <w:trPr>
          <w:trHeight w:val="507"/>
        </w:trPr>
        <w:tc>
          <w:tcPr>
            <w:tcW w:w="1389" w:type="dxa"/>
          </w:tcPr>
          <w:p w14:paraId="3DAECE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762549F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0F9405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3C96F4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0621321F" w14:textId="777765AC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04E24B68" w14:textId="77777777" w:rsidTr="00C728F8">
        <w:trPr>
          <w:trHeight w:val="507"/>
        </w:trPr>
        <w:tc>
          <w:tcPr>
            <w:tcW w:w="1389" w:type="dxa"/>
          </w:tcPr>
          <w:p w14:paraId="223E6CD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FE1688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15735A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0566DCA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562C8474" w14:textId="3A846687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5943B07D" w14:textId="77777777" w:rsidTr="00C728F8">
        <w:trPr>
          <w:trHeight w:val="507"/>
        </w:trPr>
        <w:tc>
          <w:tcPr>
            <w:tcW w:w="1389" w:type="dxa"/>
          </w:tcPr>
          <w:p w14:paraId="7873928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4C8EB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2B0FEDC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1D2240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612C606" w14:textId="045E2A61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14D6A339" w14:textId="77777777" w:rsidR="00C728F8" w:rsidRDefault="00C728F8" w:rsidP="00C728F8"/>
    <w:p w14:paraId="09408632" w14:textId="77777777" w:rsidR="00C728F8" w:rsidRDefault="00C728F8" w:rsidP="00C728F8"/>
    <w:p w14:paraId="0B68E065" w14:textId="77777777" w:rsidR="00C728F8" w:rsidRDefault="00C728F8" w:rsidP="00C728F8">
      <w:pPr>
        <w:pStyle w:val="2"/>
        <w:ind w:left="0" w:firstLine="0"/>
      </w:pPr>
      <w:bookmarkStart w:id="37" w:name="_Toc492544631"/>
      <w:bookmarkStart w:id="38" w:name="_Toc492625370"/>
      <w:r>
        <w:rPr>
          <w:rFonts w:hint="eastAsia"/>
        </w:rPr>
        <w:t>管理员管理用户</w:t>
      </w:r>
      <w:bookmarkEnd w:id="37"/>
      <w:bookmarkEnd w:id="3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318DBD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17526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6645B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管理员管理用户</w:t>
            </w:r>
          </w:p>
        </w:tc>
      </w:tr>
      <w:tr w:rsidR="00C728F8" w14:paraId="2DC9A0C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BB649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B260C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完成管理员管理用户功能</w:t>
            </w:r>
          </w:p>
        </w:tc>
      </w:tr>
      <w:tr w:rsidR="00C728F8" w14:paraId="35054E6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2AE3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759A46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管理员已登录</w:t>
            </w:r>
          </w:p>
        </w:tc>
      </w:tr>
      <w:tr w:rsidR="00C728F8" w14:paraId="54C1ACEC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279D7B5E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5F92969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A8301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048D6C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3563E7D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5771B711" w14:textId="77777777" w:rsidTr="00C728F8">
        <w:tc>
          <w:tcPr>
            <w:tcW w:w="1389" w:type="dxa"/>
          </w:tcPr>
          <w:p w14:paraId="2513ABB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EAF0D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1CABA3C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7FB6B0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1E91B8F8" w14:textId="2B8C7CD8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63ED66BE" w14:textId="77777777" w:rsidTr="00C728F8">
        <w:tc>
          <w:tcPr>
            <w:tcW w:w="1389" w:type="dxa"/>
          </w:tcPr>
          <w:p w14:paraId="4088F12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0972C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228C1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4081C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76317F4B" w14:textId="479E2763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C728F8" w14:paraId="25999D40" w14:textId="77777777" w:rsidTr="00C728F8">
        <w:trPr>
          <w:trHeight w:val="507"/>
        </w:trPr>
        <w:tc>
          <w:tcPr>
            <w:tcW w:w="1389" w:type="dxa"/>
          </w:tcPr>
          <w:p w14:paraId="258B62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6F54CCD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2343B0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76E14CD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3C4E5EDA" w14:textId="1959CE4B" w:rsidR="00C728F8" w:rsidRDefault="001F12A2" w:rsidP="00C728F8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</w:tbl>
    <w:p w14:paraId="113261BE" w14:textId="77777777" w:rsidR="00C728F8" w:rsidRDefault="00C728F8" w:rsidP="00C728F8"/>
    <w:p w14:paraId="54DC600F" w14:textId="77777777" w:rsidR="00C728F8" w:rsidRDefault="00C728F8" w:rsidP="00C728F8"/>
    <w:p w14:paraId="1ED51C41" w14:textId="77777777" w:rsidR="0068352A" w:rsidRDefault="0068352A" w:rsidP="0068352A">
      <w:pPr>
        <w:pStyle w:val="2"/>
        <w:ind w:left="0" w:firstLine="0"/>
      </w:pPr>
      <w:bookmarkStart w:id="39" w:name="_Toc492544632"/>
      <w:bookmarkStart w:id="40" w:name="_Toc492625371"/>
      <w:r>
        <w:rPr>
          <w:rFonts w:hint="eastAsia"/>
        </w:rPr>
        <w:t>易用性测试</w:t>
      </w:r>
      <w:bookmarkEnd w:id="39"/>
      <w:bookmarkEnd w:id="4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6D438689" w14:textId="77777777" w:rsidTr="008B6C23">
        <w:trPr>
          <w:cantSplit/>
        </w:trPr>
        <w:tc>
          <w:tcPr>
            <w:tcW w:w="1389" w:type="dxa"/>
            <w:shd w:val="clear" w:color="auto" w:fill="C0C0C0"/>
          </w:tcPr>
          <w:p w14:paraId="70A9BE5B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3AF8939B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界面测试、操作测试</w:t>
            </w:r>
          </w:p>
        </w:tc>
      </w:tr>
      <w:tr w:rsidR="0068352A" w14:paraId="6E5BB1E7" w14:textId="77777777" w:rsidTr="008B6C23">
        <w:trPr>
          <w:cantSplit/>
        </w:trPr>
        <w:tc>
          <w:tcPr>
            <w:tcW w:w="1389" w:type="dxa"/>
            <w:shd w:val="clear" w:color="auto" w:fill="C0C0C0"/>
          </w:tcPr>
          <w:p w14:paraId="528D1ED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0AE42B3E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测试网站易用性</w:t>
            </w:r>
          </w:p>
        </w:tc>
      </w:tr>
      <w:tr w:rsidR="0068352A" w14:paraId="0FCD950C" w14:textId="77777777" w:rsidTr="008B6C23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EC4D697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70693971" w14:textId="77777777" w:rsidR="0068352A" w:rsidRDefault="0068352A" w:rsidP="008B6C23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3F76930B" w14:textId="77777777" w:rsidTr="008B6C23">
        <w:trPr>
          <w:trHeight w:val="283"/>
        </w:trPr>
        <w:tc>
          <w:tcPr>
            <w:tcW w:w="1389" w:type="dxa"/>
            <w:shd w:val="clear" w:color="auto" w:fill="C0C0C0"/>
          </w:tcPr>
          <w:p w14:paraId="5CDB9D89" w14:textId="77777777" w:rsidR="0068352A" w:rsidRDefault="0068352A" w:rsidP="008B6C23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7037891A" w14:textId="77777777" w:rsidR="0068352A" w:rsidRDefault="0068352A" w:rsidP="008B6C23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1D939FB6" w14:textId="77777777" w:rsidR="0068352A" w:rsidRDefault="0068352A" w:rsidP="008B6C23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4362C6EF" w14:textId="77777777" w:rsidR="0068352A" w:rsidRDefault="0068352A" w:rsidP="008B6C23">
            <w:r>
              <w:rPr>
                <w:rFonts w:hint="eastAsia"/>
              </w:rPr>
              <w:t>实测结果</w:t>
            </w:r>
          </w:p>
        </w:tc>
      </w:tr>
      <w:tr w:rsidR="0068352A" w14:paraId="6DDA8867" w14:textId="77777777" w:rsidTr="008B6C23">
        <w:tc>
          <w:tcPr>
            <w:tcW w:w="1389" w:type="dxa"/>
          </w:tcPr>
          <w:p w14:paraId="42F3ED2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22DCE68E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0F8587B7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10B43ED1" w14:textId="254BD81B" w:rsidR="0068352A" w:rsidRDefault="001F12A2" w:rsidP="008B6C23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68352A" w14:paraId="1AF53D8D" w14:textId="77777777" w:rsidTr="008B6C23">
        <w:tc>
          <w:tcPr>
            <w:tcW w:w="1389" w:type="dxa"/>
          </w:tcPr>
          <w:p w14:paraId="73AFC543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92F8045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6E58A45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59A49BAE" w14:textId="69AE5AE0" w:rsidR="0068352A" w:rsidRDefault="001F12A2" w:rsidP="008B6C23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68352A" w14:paraId="3051532B" w14:textId="77777777" w:rsidTr="008B6C23">
        <w:trPr>
          <w:trHeight w:val="255"/>
        </w:trPr>
        <w:tc>
          <w:tcPr>
            <w:tcW w:w="1389" w:type="dxa"/>
          </w:tcPr>
          <w:p w14:paraId="4D470DCF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4990" w:type="dxa"/>
          </w:tcPr>
          <w:p w14:paraId="39E991E5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508ED3E9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26463B2" w14:textId="60E11FC3" w:rsidR="0068352A" w:rsidRDefault="001F12A2" w:rsidP="008B6C23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68352A" w14:paraId="35F4374B" w14:textId="77777777" w:rsidTr="008B6C23">
        <w:trPr>
          <w:trHeight w:val="227"/>
        </w:trPr>
        <w:tc>
          <w:tcPr>
            <w:tcW w:w="1389" w:type="dxa"/>
          </w:tcPr>
          <w:p w14:paraId="3AF0789B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364F9FEF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27B7748F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43FF5888" w14:textId="31DD6C92" w:rsidR="0068352A" w:rsidRDefault="001F12A2" w:rsidP="008B6C23">
            <w:pPr>
              <w:pStyle w:val="af1"/>
            </w:pPr>
            <w:r>
              <w:rPr>
                <w:rFonts w:hint="eastAsia"/>
              </w:rPr>
              <w:t>未通过</w:t>
            </w:r>
          </w:p>
        </w:tc>
      </w:tr>
      <w:tr w:rsidR="0068352A" w14:paraId="2DBC312B" w14:textId="77777777" w:rsidTr="008B6C23">
        <w:trPr>
          <w:trHeight w:val="199"/>
        </w:trPr>
        <w:tc>
          <w:tcPr>
            <w:tcW w:w="1389" w:type="dxa"/>
          </w:tcPr>
          <w:p w14:paraId="74FA0292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4990" w:type="dxa"/>
          </w:tcPr>
          <w:p w14:paraId="3641A26F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对具有严重后果的操作，执行前要求确认</w:t>
            </w:r>
          </w:p>
        </w:tc>
        <w:tc>
          <w:tcPr>
            <w:tcW w:w="2126" w:type="dxa"/>
          </w:tcPr>
          <w:p w14:paraId="0F015EDC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有</w:t>
            </w:r>
          </w:p>
        </w:tc>
        <w:tc>
          <w:tcPr>
            <w:tcW w:w="2126" w:type="dxa"/>
          </w:tcPr>
          <w:p w14:paraId="42A0CBEE" w14:textId="169AE426" w:rsidR="0068352A" w:rsidRDefault="001F12A2" w:rsidP="008B6C23">
            <w:pPr>
              <w:pStyle w:val="af1"/>
            </w:pPr>
            <w:r>
              <w:rPr>
                <w:rFonts w:hint="eastAsia"/>
              </w:rPr>
              <w:t>通过</w:t>
            </w:r>
          </w:p>
        </w:tc>
      </w:tr>
      <w:tr w:rsidR="0068352A" w14:paraId="50BD8FEE" w14:textId="77777777" w:rsidTr="008B6C23">
        <w:trPr>
          <w:trHeight w:val="213"/>
        </w:trPr>
        <w:tc>
          <w:tcPr>
            <w:tcW w:w="1389" w:type="dxa"/>
          </w:tcPr>
          <w:p w14:paraId="27B711F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4990" w:type="dxa"/>
          </w:tcPr>
          <w:p w14:paraId="353823CB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支持标准的鼠标、键盘操作</w:t>
            </w:r>
          </w:p>
        </w:tc>
        <w:tc>
          <w:tcPr>
            <w:tcW w:w="2126" w:type="dxa"/>
          </w:tcPr>
          <w:p w14:paraId="45C1E309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14:paraId="3A2FA444" w14:textId="63E017DE" w:rsidR="0068352A" w:rsidRDefault="001F12A2" w:rsidP="008B6C23">
            <w:pPr>
              <w:pStyle w:val="af1"/>
            </w:pPr>
            <w:r>
              <w:rPr>
                <w:rFonts w:hint="eastAsia"/>
              </w:rPr>
              <w:t>未通过</w:t>
            </w:r>
          </w:p>
        </w:tc>
      </w:tr>
    </w:tbl>
    <w:p w14:paraId="13478564" w14:textId="77777777" w:rsidR="0068352A" w:rsidRDefault="0068352A" w:rsidP="0068352A"/>
    <w:p w14:paraId="39D4FE55" w14:textId="77777777" w:rsidR="0068352A" w:rsidRDefault="0068352A" w:rsidP="0068352A"/>
    <w:p w14:paraId="7B13571B" w14:textId="55B78409" w:rsidR="0068352A" w:rsidRDefault="0068352A" w:rsidP="0068352A">
      <w:pPr>
        <w:pStyle w:val="2"/>
        <w:ind w:left="0" w:firstLine="0"/>
      </w:pPr>
      <w:bookmarkStart w:id="41" w:name="_Toc492625372"/>
      <w:r>
        <w:rPr>
          <w:rFonts w:hint="eastAsia"/>
        </w:rPr>
        <w:t>可靠性测试</w:t>
      </w:r>
      <w:bookmarkEnd w:id="4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03494CE8" w14:textId="77777777" w:rsidTr="008B6C23">
        <w:trPr>
          <w:cantSplit/>
        </w:trPr>
        <w:tc>
          <w:tcPr>
            <w:tcW w:w="1389" w:type="dxa"/>
            <w:shd w:val="clear" w:color="auto" w:fill="C0C0C0"/>
          </w:tcPr>
          <w:p w14:paraId="770779F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74DDFD3F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性能测试</w:t>
            </w:r>
          </w:p>
        </w:tc>
      </w:tr>
      <w:tr w:rsidR="0068352A" w14:paraId="33C25342" w14:textId="77777777" w:rsidTr="008B6C23">
        <w:trPr>
          <w:cantSplit/>
        </w:trPr>
        <w:tc>
          <w:tcPr>
            <w:tcW w:w="1389" w:type="dxa"/>
            <w:shd w:val="clear" w:color="auto" w:fill="C0C0C0"/>
          </w:tcPr>
          <w:p w14:paraId="2E180CDD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6BB2570C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测试网站并发访问量</w:t>
            </w:r>
          </w:p>
        </w:tc>
      </w:tr>
      <w:tr w:rsidR="0068352A" w14:paraId="57C8DA76" w14:textId="77777777" w:rsidTr="0068352A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100D408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57D31491" w14:textId="77777777" w:rsidR="0068352A" w:rsidRDefault="0068352A" w:rsidP="008B6C23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79400E0E" w14:textId="77777777" w:rsidTr="0068352A">
        <w:trPr>
          <w:trHeight w:val="129"/>
        </w:trPr>
        <w:tc>
          <w:tcPr>
            <w:tcW w:w="1389" w:type="dxa"/>
            <w:shd w:val="clear" w:color="auto" w:fill="C0C0C0"/>
          </w:tcPr>
          <w:p w14:paraId="4F71CE43" w14:textId="77777777" w:rsidR="0068352A" w:rsidRDefault="0068352A" w:rsidP="008B6C23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5C02C1AC" w14:textId="77777777" w:rsidR="0068352A" w:rsidRDefault="0068352A" w:rsidP="008B6C23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34DEB9" w14:textId="04D09FF8" w:rsidR="0068352A" w:rsidRDefault="0068352A" w:rsidP="008B6C23">
            <w:r>
              <w:rPr>
                <w:rFonts w:hint="eastAsia"/>
              </w:rPr>
              <w:t>预计最大响应时间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70CCBB73" w14:textId="70AF0145" w:rsidR="0068352A" w:rsidRDefault="0068352A" w:rsidP="008B6C23">
            <w:r>
              <w:rPr>
                <w:rFonts w:hint="eastAsia"/>
              </w:rPr>
              <w:t>平均响应时间</w:t>
            </w:r>
          </w:p>
        </w:tc>
      </w:tr>
      <w:tr w:rsidR="0068352A" w14:paraId="46F06047" w14:textId="77777777" w:rsidTr="0068352A">
        <w:trPr>
          <w:trHeight w:val="171"/>
        </w:trPr>
        <w:tc>
          <w:tcPr>
            <w:tcW w:w="1389" w:type="dxa"/>
          </w:tcPr>
          <w:p w14:paraId="296822DA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1B0DD11A" w14:textId="7E9AB13C" w:rsidR="0068352A" w:rsidRDefault="0068352A" w:rsidP="008B6C23">
            <w:pPr>
              <w:pStyle w:val="af1"/>
            </w:pPr>
            <w:r>
              <w:rPr>
                <w:rFonts w:hint="eastAsia"/>
              </w:rPr>
              <w:t>访问首页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33300831" w14:textId="4AE4F5A2" w:rsidR="0068352A" w:rsidRDefault="0068352A" w:rsidP="008B6C23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7C1B85FE" w14:textId="6131A184" w:rsidR="0068352A" w:rsidRDefault="0068352A" w:rsidP="008B6C23">
            <w:pPr>
              <w:pStyle w:val="af1"/>
            </w:pPr>
            <w:r>
              <w:rPr>
                <w:rFonts w:hint="eastAsia"/>
              </w:rPr>
              <w:t>17454ms</w:t>
            </w:r>
          </w:p>
        </w:tc>
      </w:tr>
      <w:tr w:rsidR="0068352A" w14:paraId="374AD399" w14:textId="77777777" w:rsidTr="0068352A">
        <w:trPr>
          <w:trHeight w:val="227"/>
        </w:trPr>
        <w:tc>
          <w:tcPr>
            <w:tcW w:w="1389" w:type="dxa"/>
          </w:tcPr>
          <w:p w14:paraId="0EAA5924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82A6949" w14:textId="4A11D859" w:rsidR="0068352A" w:rsidRDefault="0068352A" w:rsidP="008B6C23">
            <w:pPr>
              <w:pStyle w:val="af1"/>
            </w:pPr>
            <w:r>
              <w:rPr>
                <w:rFonts w:hint="eastAsia"/>
              </w:rPr>
              <w:t>浏览图书列表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59C2C7A0" w14:textId="4CB02B95" w:rsidR="0068352A" w:rsidRDefault="0068352A" w:rsidP="008B6C23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E15D9A1" w14:textId="480E36EB" w:rsidR="0068352A" w:rsidRDefault="0068352A" w:rsidP="008B6C23">
            <w:pPr>
              <w:pStyle w:val="af1"/>
            </w:pPr>
            <w:r>
              <w:rPr>
                <w:rFonts w:hint="eastAsia"/>
              </w:rPr>
              <w:t>13919ms</w:t>
            </w:r>
          </w:p>
        </w:tc>
      </w:tr>
      <w:tr w:rsidR="0068352A" w14:paraId="4C22524F" w14:textId="77777777" w:rsidTr="0068352A">
        <w:trPr>
          <w:trHeight w:val="255"/>
        </w:trPr>
        <w:tc>
          <w:tcPr>
            <w:tcW w:w="1389" w:type="dxa"/>
          </w:tcPr>
          <w:p w14:paraId="4CA473D1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BFBED98" w14:textId="38708A15" w:rsidR="0068352A" w:rsidRDefault="0068352A" w:rsidP="008B6C23">
            <w:pPr>
              <w:pStyle w:val="af1"/>
            </w:pPr>
            <w:r>
              <w:rPr>
                <w:rFonts w:hint="eastAsia"/>
              </w:rPr>
              <w:t>随机浏览图书详情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2F883E3C" w14:textId="2B3D13E9" w:rsidR="0068352A" w:rsidRDefault="0068352A" w:rsidP="008B6C23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6AD6C3CC" w14:textId="645DB9C6" w:rsidR="0068352A" w:rsidRDefault="0068352A" w:rsidP="008B6C23">
            <w:pPr>
              <w:pStyle w:val="af1"/>
            </w:pPr>
            <w:r>
              <w:rPr>
                <w:rFonts w:hint="eastAsia"/>
              </w:rPr>
              <w:t>12068ms</w:t>
            </w:r>
          </w:p>
        </w:tc>
      </w:tr>
      <w:tr w:rsidR="0068352A" w14:paraId="7FE932BA" w14:textId="77777777" w:rsidTr="0068352A">
        <w:trPr>
          <w:trHeight w:val="241"/>
        </w:trPr>
        <w:tc>
          <w:tcPr>
            <w:tcW w:w="1389" w:type="dxa"/>
          </w:tcPr>
          <w:p w14:paraId="5BBC7B70" w14:textId="77777777" w:rsidR="0068352A" w:rsidRDefault="0068352A" w:rsidP="008B6C23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68D85040" w14:textId="0DDCD854" w:rsidR="0068352A" w:rsidRDefault="0068352A" w:rsidP="008B6C23">
            <w:pPr>
              <w:pStyle w:val="af1"/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09D56600" w14:textId="342C86D3" w:rsidR="0068352A" w:rsidRDefault="0068352A" w:rsidP="008B6C23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D8B9BEA" w14:textId="7AACCA0D" w:rsidR="0068352A" w:rsidRDefault="0068352A" w:rsidP="008B6C23">
            <w:pPr>
              <w:pStyle w:val="af1"/>
            </w:pPr>
            <w:r>
              <w:rPr>
                <w:rFonts w:hint="eastAsia"/>
              </w:rPr>
              <w:t>14405ms</w:t>
            </w:r>
          </w:p>
        </w:tc>
      </w:tr>
    </w:tbl>
    <w:p w14:paraId="68A402AC" w14:textId="77777777" w:rsidR="0068352A" w:rsidRPr="0068352A" w:rsidRDefault="0068352A" w:rsidP="0068352A"/>
    <w:p w14:paraId="255DF578" w14:textId="77777777" w:rsidR="00C728F8" w:rsidRDefault="00C728F8" w:rsidP="00C728F8"/>
    <w:p w14:paraId="1359C5A1" w14:textId="77777777" w:rsidR="00F03B5C" w:rsidRDefault="00F03B5C">
      <w:pPr>
        <w:pStyle w:val="1"/>
      </w:pPr>
      <w:bookmarkStart w:id="42" w:name="_Toc492625373"/>
      <w:r>
        <w:rPr>
          <w:rFonts w:hint="eastAsia"/>
        </w:rPr>
        <w:t>建议措施</w:t>
      </w:r>
      <w:bookmarkEnd w:id="42"/>
    </w:p>
    <w:p w14:paraId="0E1943C5" w14:textId="6D7D50AD" w:rsidR="00DA145A" w:rsidRDefault="00F362E6" w:rsidP="00F362E6">
      <w:r>
        <w:rPr>
          <w:rFonts w:hint="eastAsia"/>
        </w:rPr>
        <w:t>通过测试，提出以下建议措施：</w:t>
      </w:r>
    </w:p>
    <w:p w14:paraId="6F09FEB5" w14:textId="062EE8B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对各输入，需要对输入长度和输入类型进行控制判断，尽量避免抛异常；</w:t>
      </w:r>
    </w:p>
    <w:p w14:paraId="6A4859F1" w14:textId="408294F6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对不同尺寸显示支持不好，在不同尺寸下页面布局会出现奇怪问题，建议重新安排CSS布局；</w:t>
      </w:r>
    </w:p>
    <w:p w14:paraId="67804FCF" w14:textId="4633AE0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有部分输入内容不支持回车键提交，建议改进；</w:t>
      </w:r>
    </w:p>
    <w:p w14:paraId="136FE1BC" w14:textId="6FC9C7C3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对有严重后果的操作未对用户进行提醒，建议改进；</w:t>
      </w:r>
    </w:p>
    <w:p w14:paraId="61CF7BB5" w14:textId="00375940" w:rsidR="00F362E6" w:rsidRDefault="00A75603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部分界面显示会出现问题，建议适当修改；</w:t>
      </w:r>
    </w:p>
    <w:p w14:paraId="5B630157" w14:textId="0081E7F4" w:rsidR="00A75603" w:rsidRPr="00DA145A" w:rsidRDefault="00A75603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在部分上传图片处可以上传别的格式的文件导致错误，建议改进。</w:t>
      </w:r>
    </w:p>
    <w:p w14:paraId="61AEAAF4" w14:textId="77777777" w:rsidR="00F03B5C" w:rsidRDefault="00F03B5C">
      <w:pPr>
        <w:pStyle w:val="1"/>
      </w:pPr>
      <w:bookmarkStart w:id="43" w:name="_Toc492625374"/>
      <w:r>
        <w:rPr>
          <w:rFonts w:hint="eastAsia"/>
        </w:rPr>
        <w:lastRenderedPageBreak/>
        <w:t>图</w:t>
      </w:r>
      <w:bookmarkEnd w:id="43"/>
    </w:p>
    <w:p w14:paraId="10CDA036" w14:textId="4808DCF2" w:rsidR="0068352A" w:rsidRDefault="0068352A" w:rsidP="0068352A">
      <w:pPr>
        <w:pStyle w:val="2"/>
      </w:pPr>
      <w:bookmarkStart w:id="44" w:name="_Toc492625375"/>
      <w:r>
        <w:rPr>
          <w:rFonts w:hint="eastAsia"/>
        </w:rPr>
        <w:t>性能测试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图表</w:t>
      </w:r>
      <w:bookmarkEnd w:id="44"/>
    </w:p>
    <w:p w14:paraId="163D483C" w14:textId="32DE5C14" w:rsidR="0068352A" w:rsidRDefault="0068352A" w:rsidP="0068352A">
      <w:pPr>
        <w:pStyle w:val="3"/>
      </w:pPr>
      <w:bookmarkStart w:id="45" w:name="_Toc492625376"/>
      <w:r>
        <w:rPr>
          <w:rFonts w:hint="eastAsia"/>
        </w:rPr>
        <w:t>访问首页并发量1000</w:t>
      </w:r>
      <w:bookmarkEnd w:id="45"/>
    </w:p>
    <w:p w14:paraId="2D8AFFFF" w14:textId="3689B09E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B49810D" wp14:editId="5718425A">
            <wp:extent cx="5943600" cy="2957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1000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7D6" w14:textId="77777777" w:rsidR="0068352A" w:rsidRDefault="0068352A" w:rsidP="0068352A"/>
    <w:p w14:paraId="2298D14E" w14:textId="5E899FF6" w:rsidR="0068352A" w:rsidRDefault="0068352A" w:rsidP="0068352A">
      <w:pPr>
        <w:pStyle w:val="3"/>
      </w:pPr>
      <w:bookmarkStart w:id="46" w:name="_Toc492625377"/>
      <w:r>
        <w:rPr>
          <w:rFonts w:hint="eastAsia"/>
        </w:rPr>
        <w:t>浏览图书列表并发量1000</w:t>
      </w:r>
      <w:bookmarkEnd w:id="46"/>
    </w:p>
    <w:p w14:paraId="2F4D4B27" w14:textId="30434CD4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20E73310" wp14:editId="102CE4CB">
            <wp:extent cx="5943600" cy="2879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列表1000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A1E" w14:textId="77777777" w:rsidR="0068352A" w:rsidRDefault="0068352A" w:rsidP="0068352A"/>
    <w:p w14:paraId="6A842705" w14:textId="77777777" w:rsidR="0068352A" w:rsidRDefault="0068352A" w:rsidP="0068352A"/>
    <w:p w14:paraId="6AD9DD01" w14:textId="77777777" w:rsidR="0068352A" w:rsidRDefault="0068352A" w:rsidP="0068352A"/>
    <w:p w14:paraId="430068AC" w14:textId="77777777" w:rsidR="0068352A" w:rsidRDefault="0068352A" w:rsidP="0068352A"/>
    <w:p w14:paraId="01BC6B53" w14:textId="77777777" w:rsidR="0068352A" w:rsidRDefault="0068352A" w:rsidP="0068352A"/>
    <w:p w14:paraId="7BB548AB" w14:textId="77777777" w:rsidR="0068352A" w:rsidRDefault="0068352A" w:rsidP="0068352A"/>
    <w:p w14:paraId="4E85352E" w14:textId="178628A8" w:rsidR="0068352A" w:rsidRDefault="0068352A" w:rsidP="0068352A">
      <w:pPr>
        <w:pStyle w:val="3"/>
      </w:pPr>
      <w:bookmarkStart w:id="47" w:name="_Toc492625378"/>
      <w:r>
        <w:rPr>
          <w:rFonts w:hint="eastAsia"/>
        </w:rPr>
        <w:lastRenderedPageBreak/>
        <w:t>浏览图书详情并发量1000</w:t>
      </w:r>
      <w:bookmarkEnd w:id="47"/>
    </w:p>
    <w:p w14:paraId="7A7CB462" w14:textId="3A0E74BD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7A14585" wp14:editId="00AF1D58">
            <wp:extent cx="5943600" cy="3154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书详情1000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FBD" w14:textId="77777777" w:rsidR="0068352A" w:rsidRDefault="0068352A" w:rsidP="0068352A"/>
    <w:p w14:paraId="7F5E0346" w14:textId="5BEBB152" w:rsidR="0068352A" w:rsidRDefault="0068352A" w:rsidP="0068352A">
      <w:pPr>
        <w:pStyle w:val="3"/>
      </w:pPr>
      <w:bookmarkStart w:id="48" w:name="_Toc492625379"/>
      <w:r>
        <w:rPr>
          <w:rFonts w:hint="eastAsia"/>
        </w:rPr>
        <w:t>用户登录并发量1000</w:t>
      </w:r>
      <w:bookmarkEnd w:id="48"/>
    </w:p>
    <w:p w14:paraId="47FFC6C5" w14:textId="3B2E60C0" w:rsidR="0068352A" w:rsidRP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7D426E5A" wp14:editId="030CA2FE">
            <wp:extent cx="5943600" cy="307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登录1000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746" w14:textId="2FD0F6BA" w:rsidR="00F03B5C" w:rsidRDefault="00F03B5C" w:rsidP="00F362E6">
      <w:pPr>
        <w:pStyle w:val="InfoBlue"/>
        <w:ind w:left="0"/>
      </w:pPr>
    </w:p>
    <w:p w14:paraId="493D9E69" w14:textId="77777777" w:rsidR="005D5D6C" w:rsidRDefault="005D5D6C" w:rsidP="005D5D6C">
      <w:pPr>
        <w:pStyle w:val="a9"/>
      </w:pPr>
    </w:p>
    <w:p w14:paraId="5BF30A5E" w14:textId="77777777" w:rsidR="005D5D6C" w:rsidRPr="005D5D6C" w:rsidRDefault="005D5D6C" w:rsidP="005D5D6C">
      <w:pPr>
        <w:pStyle w:val="a9"/>
      </w:pPr>
    </w:p>
    <w:p w14:paraId="7E961229" w14:textId="0CB03768" w:rsidR="00F362E6" w:rsidRDefault="00F362E6" w:rsidP="00F362E6">
      <w:pPr>
        <w:pStyle w:val="2"/>
      </w:pPr>
      <w:r>
        <w:rPr>
          <w:rFonts w:hint="eastAsia"/>
        </w:rPr>
        <w:lastRenderedPageBreak/>
        <w:t>缺陷分布图</w:t>
      </w:r>
    </w:p>
    <w:p w14:paraId="0A00AB5A" w14:textId="2BD92AB9" w:rsidR="005D5D6C" w:rsidRDefault="005D5D6C" w:rsidP="005D5D6C">
      <w:pPr>
        <w:pStyle w:val="3"/>
      </w:pPr>
      <w:r>
        <w:rPr>
          <w:rFonts w:hint="eastAsia"/>
        </w:rPr>
        <w:t>缺陷类型分布</w:t>
      </w:r>
    </w:p>
    <w:p w14:paraId="70E8BE4B" w14:textId="507311D7" w:rsidR="005D5D6C" w:rsidRPr="005D5D6C" w:rsidRDefault="003E0351" w:rsidP="005D5D6C">
      <w:r>
        <w:rPr>
          <w:rFonts w:hint="eastAsia"/>
        </w:rPr>
        <w:t xml:space="preserve">        </w:t>
      </w:r>
      <w:r>
        <w:rPr>
          <w:noProof/>
          <w:snapToGrid/>
        </w:rPr>
        <w:drawing>
          <wp:inline distT="0" distB="0" distL="0" distR="0" wp14:anchorId="69CAAE57" wp14:editId="52BB5A76">
            <wp:extent cx="4584192" cy="27553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缺陷类型比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6B0" w14:textId="62389474" w:rsidR="00F362E6" w:rsidRDefault="00F362E6" w:rsidP="00F362E6">
      <w:pPr>
        <w:pStyle w:val="a9"/>
      </w:pPr>
    </w:p>
    <w:p w14:paraId="15E1AB64" w14:textId="77777777" w:rsidR="005D5D6C" w:rsidRDefault="005D5D6C" w:rsidP="00F362E6">
      <w:pPr>
        <w:pStyle w:val="a9"/>
      </w:pPr>
      <w:bookmarkStart w:id="49" w:name="_GoBack"/>
      <w:bookmarkEnd w:id="49"/>
    </w:p>
    <w:p w14:paraId="0D78DCBE" w14:textId="0E3C054E" w:rsidR="005D5D6C" w:rsidRDefault="005D5D6C" w:rsidP="005D5D6C">
      <w:pPr>
        <w:pStyle w:val="3"/>
      </w:pPr>
      <w:r>
        <w:rPr>
          <w:rFonts w:hint="eastAsia"/>
        </w:rPr>
        <w:t>缺陷严重程度分布</w:t>
      </w:r>
    </w:p>
    <w:p w14:paraId="2E12470A" w14:textId="6A513F8B" w:rsidR="005D5D6C" w:rsidRPr="00F362E6" w:rsidRDefault="003E0351" w:rsidP="00F362E6">
      <w:pPr>
        <w:pStyle w:val="a9"/>
      </w:pPr>
      <w:r>
        <w:rPr>
          <w:noProof/>
          <w:snapToGrid/>
        </w:rPr>
        <w:drawing>
          <wp:inline distT="0" distB="0" distL="0" distR="0" wp14:anchorId="49FFAEB5" wp14:editId="16C64C8A">
            <wp:extent cx="4584192" cy="27553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严重等级比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6C" w:rsidRPr="00F362E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8EC7A" w14:textId="77777777" w:rsidR="00F73397" w:rsidRDefault="00F73397">
      <w:r>
        <w:separator/>
      </w:r>
    </w:p>
  </w:endnote>
  <w:endnote w:type="continuationSeparator" w:id="0">
    <w:p w14:paraId="523B2ED7" w14:textId="77777777" w:rsidR="00F73397" w:rsidRDefault="00F7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6C23" w14:paraId="19CBB5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4C7E9" w14:textId="77777777" w:rsidR="008B6C23" w:rsidRDefault="008B6C23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C61CF9" w14:textId="77777777" w:rsidR="008B6C23" w:rsidRDefault="008B6C2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24271" w14:textId="77777777" w:rsidR="008B6C23" w:rsidRDefault="008B6C2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E0351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E0351" w:rsidRPr="003E0351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700CD85" w14:textId="77777777" w:rsidR="008B6C23" w:rsidRDefault="008B6C2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320D8" w14:textId="77777777" w:rsidR="00F73397" w:rsidRDefault="00F73397">
      <w:r>
        <w:separator/>
      </w:r>
    </w:p>
  </w:footnote>
  <w:footnote w:type="continuationSeparator" w:id="0">
    <w:p w14:paraId="762AF805" w14:textId="77777777" w:rsidR="00F73397" w:rsidRDefault="00F733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1543" w14:textId="77777777" w:rsidR="008B6C23" w:rsidRDefault="008B6C23">
    <w:pPr>
      <w:rPr>
        <w:sz w:val="24"/>
      </w:rPr>
    </w:pPr>
  </w:p>
  <w:p w14:paraId="0DA09764" w14:textId="77777777" w:rsidR="008B6C23" w:rsidRDefault="008B6C23">
    <w:pPr>
      <w:pBdr>
        <w:top w:val="single" w:sz="6" w:space="1" w:color="auto"/>
      </w:pBdr>
      <w:rPr>
        <w:sz w:val="24"/>
      </w:rPr>
    </w:pPr>
  </w:p>
  <w:p w14:paraId="64DC881B" w14:textId="77777777" w:rsidR="008B6C23" w:rsidRDefault="008B6C2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B5E5729" w14:textId="77777777" w:rsidR="008B6C23" w:rsidRDefault="008B6C23">
    <w:pPr>
      <w:pBdr>
        <w:bottom w:val="single" w:sz="6" w:space="1" w:color="auto"/>
      </w:pBdr>
      <w:jc w:val="right"/>
      <w:rPr>
        <w:sz w:val="24"/>
      </w:rPr>
    </w:pPr>
  </w:p>
  <w:p w14:paraId="6D42BA8D" w14:textId="77777777" w:rsidR="008B6C23" w:rsidRDefault="008B6C23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6C23" w14:paraId="1DD1AAE6" w14:textId="77777777">
      <w:tc>
        <w:tcPr>
          <w:tcW w:w="6379" w:type="dxa"/>
        </w:tcPr>
        <w:p w14:paraId="565F198A" w14:textId="2F8B5DCF" w:rsidR="008B6C23" w:rsidRDefault="008B6C2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图书分享交流平台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639ED9" w14:textId="77777777" w:rsidR="008B6C23" w:rsidRDefault="008B6C2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8B6C23" w14:paraId="0824AD36" w14:textId="77777777">
      <w:tc>
        <w:tcPr>
          <w:tcW w:w="6379" w:type="dxa"/>
        </w:tcPr>
        <w:p w14:paraId="0F95F8A6" w14:textId="77777777" w:rsidR="008B6C23" w:rsidRDefault="008B6C2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70A989" w14:textId="726C18EE" w:rsidR="008B6C23" w:rsidRDefault="008B6C2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&lt;07/09/2017&gt;</w:t>
          </w:r>
        </w:p>
      </w:tc>
    </w:tr>
  </w:tbl>
  <w:p w14:paraId="0215AC30" w14:textId="77777777" w:rsidR="008B6C23" w:rsidRDefault="008B6C23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8C30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CC0B94"/>
    <w:multiLevelType w:val="multilevel"/>
    <w:tmpl w:val="CDFCC6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D84887"/>
    <w:multiLevelType w:val="hybridMultilevel"/>
    <w:tmpl w:val="1C263CBC"/>
    <w:lvl w:ilvl="0" w:tplc="6610FF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161C5"/>
    <w:multiLevelType w:val="hybridMultilevel"/>
    <w:tmpl w:val="EE30483E"/>
    <w:lvl w:ilvl="0" w:tplc="E348F8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A06231"/>
    <w:multiLevelType w:val="hybridMultilevel"/>
    <w:tmpl w:val="8D36D87C"/>
    <w:lvl w:ilvl="0" w:tplc="36EC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B415DBB"/>
    <w:multiLevelType w:val="multilevel"/>
    <w:tmpl w:val="8A2C2A0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12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4"/>
  </w:num>
  <w:num w:numId="10">
    <w:abstractNumId w:val="4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0"/>
  </w:num>
  <w:num w:numId="23">
    <w:abstractNumId w:val="8"/>
  </w:num>
  <w:num w:numId="24">
    <w:abstractNumId w:val="13"/>
  </w:num>
  <w:num w:numId="25">
    <w:abstractNumId w:val="16"/>
  </w:num>
  <w:num w:numId="26">
    <w:abstractNumId w:val="2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4D"/>
    <w:rsid w:val="00062E4E"/>
    <w:rsid w:val="001F12A2"/>
    <w:rsid w:val="002929F3"/>
    <w:rsid w:val="0035274A"/>
    <w:rsid w:val="003E0351"/>
    <w:rsid w:val="005A03AD"/>
    <w:rsid w:val="005A0ADE"/>
    <w:rsid w:val="005C44B0"/>
    <w:rsid w:val="005D5D6C"/>
    <w:rsid w:val="0068352A"/>
    <w:rsid w:val="00695527"/>
    <w:rsid w:val="00752A83"/>
    <w:rsid w:val="008B6C23"/>
    <w:rsid w:val="009D0E8E"/>
    <w:rsid w:val="00A75603"/>
    <w:rsid w:val="00B70A02"/>
    <w:rsid w:val="00B83ECB"/>
    <w:rsid w:val="00C169DB"/>
    <w:rsid w:val="00C5163B"/>
    <w:rsid w:val="00C728F8"/>
    <w:rsid w:val="00CF1DCD"/>
    <w:rsid w:val="00D67C01"/>
    <w:rsid w:val="00DA145A"/>
    <w:rsid w:val="00DA22D3"/>
    <w:rsid w:val="00DA2E87"/>
    <w:rsid w:val="00DF37B5"/>
    <w:rsid w:val="00E065AE"/>
    <w:rsid w:val="00E1457C"/>
    <w:rsid w:val="00E672A3"/>
    <w:rsid w:val="00EF58B6"/>
    <w:rsid w:val="00F03B5C"/>
    <w:rsid w:val="00F362E6"/>
    <w:rsid w:val="00F73397"/>
    <w:rsid w:val="00F827BF"/>
    <w:rsid w:val="00FA1775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C4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72"/>
    <w:rsid w:val="00F827BF"/>
    <w:pPr>
      <w:ind w:firstLineChars="200" w:firstLine="420"/>
    </w:pPr>
  </w:style>
  <w:style w:type="paragraph" w:customStyle="1" w:styleId="af1">
    <w:name w:val="表格文本"/>
    <w:basedOn w:val="a"/>
    <w:rsid w:val="00C728F8"/>
    <w:pPr>
      <w:tabs>
        <w:tab w:val="decimal" w:pos="0"/>
      </w:tabs>
      <w:autoSpaceDE w:val="0"/>
      <w:autoSpaceDN w:val="0"/>
      <w:adjustRightInd w:val="0"/>
      <w:spacing w:line="240" w:lineRule="auto"/>
    </w:pPr>
    <w:rPr>
      <w:rFonts w:ascii="Times New Roman"/>
      <w:snapToGrid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vjiawei/Desktop/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79</TotalTime>
  <Pages>14</Pages>
  <Words>1118</Words>
  <Characters>6375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吕嘉伟</dc:creator>
  <cp:keywords/>
  <cp:lastModifiedBy>吕嘉伟</cp:lastModifiedBy>
  <cp:revision>12</cp:revision>
  <dcterms:created xsi:type="dcterms:W3CDTF">2017-09-05T23:56:00Z</dcterms:created>
  <dcterms:modified xsi:type="dcterms:W3CDTF">2017-09-10T07:34:00Z</dcterms:modified>
</cp:coreProperties>
</file>